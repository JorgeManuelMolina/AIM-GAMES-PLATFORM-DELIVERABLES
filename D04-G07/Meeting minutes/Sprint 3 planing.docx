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F8F2E" w14:textId="1B42E14D" w:rsidR="00285F91" w:rsidRPr="00285F91" w:rsidRDefault="00285F91" w:rsidP="00285F91">
      <w:pPr>
        <w:pStyle w:val="Ttulo"/>
        <w:ind w:left="720" w:hanging="720"/>
        <w:rPr>
          <w:lang w:val="en-GB"/>
        </w:rPr>
      </w:pPr>
      <w:r w:rsidRPr="00285F91">
        <w:rPr>
          <w:lang w:val="en-GB"/>
        </w:rPr>
        <w:t>aim games</w:t>
      </w:r>
      <w:r w:rsidRPr="00285F91">
        <w:rPr>
          <w:lang w:val="en-GB"/>
        </w:rPr>
        <w:br/>
        <w:t xml:space="preserve">Sprint </w:t>
      </w:r>
      <w:r w:rsidR="00CC2064">
        <w:rPr>
          <w:lang w:val="en-GB"/>
        </w:rPr>
        <w:t>3</w:t>
      </w:r>
      <w:r>
        <w:rPr>
          <w:lang w:val="en-GB"/>
        </w:rPr>
        <w:t xml:space="preserve"> </w:t>
      </w:r>
      <w:r w:rsidR="00CC2064">
        <w:rPr>
          <w:lang w:val="en-GB"/>
        </w:rPr>
        <w:t>Planning</w:t>
      </w:r>
      <w:r w:rsidRPr="00285F91">
        <w:rPr>
          <w:lang w:val="en-GB"/>
        </w:rPr>
        <w:t xml:space="preserve"> </w:t>
      </w:r>
    </w:p>
    <w:p w14:paraId="6D34A017" w14:textId="77777777" w:rsidR="00285F91" w:rsidRPr="00285F91" w:rsidRDefault="00285F91" w:rsidP="00285F91">
      <w:pPr>
        <w:pStyle w:val="Subttulo"/>
        <w:rPr>
          <w:lang w:val="en-GB"/>
        </w:rPr>
      </w:pPr>
    </w:p>
    <w:p w14:paraId="16EE7E08" w14:textId="77777777" w:rsidR="00285F91" w:rsidRDefault="00285F91" w:rsidP="00285F91">
      <w:pPr>
        <w:pStyle w:val="Ttulo1"/>
      </w:pPr>
      <w:r>
        <w:t>Summons</w:t>
      </w:r>
    </w:p>
    <w:tbl>
      <w:tblPr>
        <w:tblStyle w:val="Tabladelalcancedelproyecto"/>
        <w:tblW w:w="3125" w:type="pct"/>
        <w:tblLook w:val="04A0" w:firstRow="1" w:lastRow="0" w:firstColumn="1" w:lastColumn="0" w:noHBand="0" w:noVBand="1"/>
        <w:tblDescription w:val="Tabla de partes interesadas"/>
      </w:tblPr>
      <w:tblGrid>
        <w:gridCol w:w="2922"/>
        <w:gridCol w:w="2922"/>
      </w:tblGrid>
      <w:tr w:rsidR="00285F91" w14:paraId="11CB62BB" w14:textId="77777777" w:rsidTr="0051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5665AD21" w14:textId="77777777" w:rsidR="00285F91" w:rsidRPr="00B02E8A" w:rsidRDefault="00285F91" w:rsidP="00512D31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500" w:type="pct"/>
          </w:tcPr>
          <w:p w14:paraId="15AFBBFC" w14:textId="77777777" w:rsidR="00285F91" w:rsidRPr="00B02E8A" w:rsidRDefault="00285F91" w:rsidP="00512D31">
            <w:pPr>
              <w:rPr>
                <w:lang w:val="en-GB"/>
              </w:rPr>
            </w:pPr>
            <w:r>
              <w:rPr>
                <w:lang w:val="en-GB"/>
              </w:rPr>
              <w:t>Roll</w:t>
            </w:r>
          </w:p>
        </w:tc>
      </w:tr>
      <w:tr w:rsidR="00285F91" w14:paraId="64AF20CB" w14:textId="77777777" w:rsidTr="00512D31">
        <w:tc>
          <w:tcPr>
            <w:tcW w:w="2500" w:type="pct"/>
          </w:tcPr>
          <w:p w14:paraId="42974B8B" w14:textId="77777777" w:rsidR="00285F91" w:rsidRPr="00B02E8A" w:rsidRDefault="00285F91" w:rsidP="00512D31">
            <w:pPr>
              <w:pStyle w:val="Default"/>
              <w:rPr>
                <w:lang w:val="en-GB"/>
              </w:rPr>
            </w:pPr>
            <w:r w:rsidRPr="00285F91">
              <w:rPr>
                <w:sz w:val="20"/>
                <w:szCs w:val="20"/>
              </w:rPr>
              <w:t xml:space="preserve">De la Fuente Bonilla, Fco. </w:t>
            </w:r>
            <w:r w:rsidRPr="00B02E8A">
              <w:rPr>
                <w:sz w:val="20"/>
                <w:szCs w:val="20"/>
                <w:lang w:val="en-GB"/>
              </w:rPr>
              <w:t xml:space="preserve">Javier </w:t>
            </w:r>
          </w:p>
        </w:tc>
        <w:tc>
          <w:tcPr>
            <w:tcW w:w="2500" w:type="pct"/>
          </w:tcPr>
          <w:p w14:paraId="4139E265" w14:textId="77777777" w:rsidR="00285F91" w:rsidRPr="00B02E8A" w:rsidRDefault="00285F91" w:rsidP="00512D31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CEO, Project manager</w:t>
            </w:r>
          </w:p>
        </w:tc>
      </w:tr>
      <w:tr w:rsidR="00285F91" w14:paraId="4D21D809" w14:textId="77777777" w:rsidTr="00512D31">
        <w:tc>
          <w:tcPr>
            <w:tcW w:w="2500" w:type="pct"/>
          </w:tcPr>
          <w:p w14:paraId="2D89FF5D" w14:textId="77777777" w:rsidR="00285F91" w:rsidRPr="00B02E8A" w:rsidRDefault="00285F91" w:rsidP="00512D31">
            <w:pPr>
              <w:rPr>
                <w:lang w:val="en-GB"/>
              </w:rPr>
            </w:pPr>
            <w:r w:rsidRPr="00B02E8A">
              <w:rPr>
                <w:lang w:val="en-GB"/>
              </w:rPr>
              <w:t>Molina Domínguez, Jorge Manuel</w:t>
            </w:r>
          </w:p>
        </w:tc>
        <w:tc>
          <w:tcPr>
            <w:tcW w:w="2500" w:type="pct"/>
          </w:tcPr>
          <w:p w14:paraId="221650AE" w14:textId="79C7FA4A" w:rsidR="00285F91" w:rsidRPr="00B02E8A" w:rsidRDefault="00285F91" w:rsidP="00512D31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CCO,</w:t>
            </w:r>
            <w:r>
              <w:rPr>
                <w:b/>
                <w:lang w:val="en-GB"/>
              </w:rPr>
              <w:t xml:space="preserve"> </w:t>
            </w:r>
            <w:r w:rsidRPr="00B02E8A">
              <w:rPr>
                <w:b/>
                <w:lang w:val="en-GB"/>
              </w:rPr>
              <w:t>CIO</w:t>
            </w:r>
          </w:p>
        </w:tc>
      </w:tr>
      <w:tr w:rsidR="00285F91" w14:paraId="35FD90B0" w14:textId="77777777" w:rsidTr="00512D31">
        <w:tc>
          <w:tcPr>
            <w:tcW w:w="2500" w:type="pct"/>
          </w:tcPr>
          <w:p w14:paraId="2669AD49" w14:textId="77777777" w:rsidR="00285F91" w:rsidRPr="00B02E8A" w:rsidRDefault="00285F91" w:rsidP="00512D31">
            <w:pPr>
              <w:pStyle w:val="Default"/>
              <w:rPr>
                <w:lang w:val="en-GB"/>
              </w:rPr>
            </w:pPr>
            <w:r w:rsidRPr="00B02E8A">
              <w:rPr>
                <w:sz w:val="20"/>
                <w:szCs w:val="20"/>
                <w:lang w:val="en-GB"/>
              </w:rPr>
              <w:t xml:space="preserve">Bizcocho González, Mario </w:t>
            </w:r>
          </w:p>
        </w:tc>
        <w:tc>
          <w:tcPr>
            <w:tcW w:w="2500" w:type="pct"/>
          </w:tcPr>
          <w:p w14:paraId="3F297F18" w14:textId="77777777" w:rsidR="00285F91" w:rsidRPr="00B02E8A" w:rsidRDefault="00285F91" w:rsidP="00512D31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CMO, Product Owner</w:t>
            </w:r>
          </w:p>
        </w:tc>
      </w:tr>
      <w:tr w:rsidR="00285F91" w14:paraId="286C8B02" w14:textId="77777777" w:rsidTr="00512D31">
        <w:tc>
          <w:tcPr>
            <w:tcW w:w="2500" w:type="pct"/>
          </w:tcPr>
          <w:p w14:paraId="5BA48907" w14:textId="77777777" w:rsidR="00285F91" w:rsidRPr="00285F91" w:rsidRDefault="00285F91" w:rsidP="00512D31">
            <w:pPr>
              <w:pStyle w:val="Default"/>
              <w:rPr>
                <w:sz w:val="20"/>
                <w:szCs w:val="20"/>
              </w:rPr>
            </w:pPr>
            <w:r w:rsidRPr="00285F91">
              <w:rPr>
                <w:sz w:val="20"/>
                <w:szCs w:val="20"/>
              </w:rPr>
              <w:t xml:space="preserve">Arenas </w:t>
            </w:r>
            <w:proofErr w:type="spellStart"/>
            <w:r w:rsidRPr="00285F91">
              <w:rPr>
                <w:sz w:val="20"/>
                <w:szCs w:val="20"/>
              </w:rPr>
              <w:t>Arenas</w:t>
            </w:r>
            <w:proofErr w:type="spellEnd"/>
            <w:r w:rsidRPr="00285F91">
              <w:rPr>
                <w:sz w:val="20"/>
                <w:szCs w:val="20"/>
              </w:rPr>
              <w:t xml:space="preserve">, Antonio </w:t>
            </w:r>
          </w:p>
          <w:p w14:paraId="5229AA42" w14:textId="77777777" w:rsidR="00285F91" w:rsidRPr="00285F91" w:rsidRDefault="00285F91" w:rsidP="00512D31">
            <w:pPr>
              <w:pStyle w:val="Default"/>
              <w:rPr>
                <w:sz w:val="20"/>
                <w:szCs w:val="20"/>
              </w:rPr>
            </w:pPr>
            <w:r w:rsidRPr="00285F91">
              <w:rPr>
                <w:sz w:val="20"/>
                <w:szCs w:val="20"/>
              </w:rPr>
              <w:t xml:space="preserve">Monteseirín Puig, Alejandro </w:t>
            </w:r>
          </w:p>
          <w:p w14:paraId="23758237" w14:textId="77777777" w:rsidR="00285F91" w:rsidRPr="00285F91" w:rsidRDefault="00285F91" w:rsidP="00512D31">
            <w:pPr>
              <w:pStyle w:val="Default"/>
              <w:rPr>
                <w:sz w:val="20"/>
                <w:szCs w:val="20"/>
              </w:rPr>
            </w:pPr>
            <w:r w:rsidRPr="00285F91">
              <w:rPr>
                <w:sz w:val="20"/>
                <w:szCs w:val="20"/>
              </w:rPr>
              <w:t xml:space="preserve">Pazo Jiménez, Pablo </w:t>
            </w:r>
          </w:p>
          <w:p w14:paraId="6E114275" w14:textId="77777777" w:rsidR="00285F91" w:rsidRPr="00285F91" w:rsidRDefault="00285F91" w:rsidP="00512D31">
            <w:pPr>
              <w:pStyle w:val="Default"/>
              <w:rPr>
                <w:sz w:val="20"/>
                <w:szCs w:val="20"/>
              </w:rPr>
            </w:pPr>
            <w:r w:rsidRPr="00285F91">
              <w:rPr>
                <w:sz w:val="20"/>
                <w:szCs w:val="20"/>
              </w:rPr>
              <w:t xml:space="preserve">Pérez Piñero, Iván </w:t>
            </w:r>
          </w:p>
          <w:p w14:paraId="272F7179" w14:textId="77777777" w:rsidR="00285F91" w:rsidRPr="00B02E8A" w:rsidRDefault="00285F91" w:rsidP="00512D31">
            <w:pPr>
              <w:rPr>
                <w:lang w:val="en-GB"/>
              </w:rPr>
            </w:pPr>
            <w:r w:rsidRPr="00B02E8A">
              <w:rPr>
                <w:sz w:val="20"/>
                <w:lang w:val="en-GB"/>
              </w:rPr>
              <w:t>Santos Batista, Miguel</w:t>
            </w:r>
          </w:p>
        </w:tc>
        <w:tc>
          <w:tcPr>
            <w:tcW w:w="2500" w:type="pct"/>
          </w:tcPr>
          <w:p w14:paraId="6221093E" w14:textId="77777777" w:rsidR="00285F91" w:rsidRPr="00B02E8A" w:rsidRDefault="00285F91" w:rsidP="00512D31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Developers</w:t>
            </w:r>
          </w:p>
        </w:tc>
      </w:tr>
    </w:tbl>
    <w:p w14:paraId="671D8C63" w14:textId="77777777" w:rsidR="00285F91" w:rsidRDefault="00285F91" w:rsidP="00285F91">
      <w:pPr>
        <w:pStyle w:val="Ttulo1"/>
      </w:pPr>
      <w:r w:rsidRPr="00723AB3">
        <w:rPr>
          <w:lang w:val="en-GB"/>
        </w:rPr>
        <w:t>attendee</w:t>
      </w:r>
    </w:p>
    <w:p w14:paraId="739FA8CC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6432" behindDoc="0" locked="0" layoutInCell="1" allowOverlap="1" wp14:anchorId="3075CB59" wp14:editId="3206E967">
            <wp:simplePos x="0" y="0"/>
            <wp:positionH relativeFrom="column">
              <wp:posOffset>4131945</wp:posOffset>
            </wp:positionH>
            <wp:positionV relativeFrom="paragraph">
              <wp:posOffset>195580</wp:posOffset>
            </wp:positionV>
            <wp:extent cx="1196340" cy="715645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19-03-15_22-52-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0B3E">
        <w:rPr>
          <w:b/>
          <w:sz w:val="20"/>
        </w:rPr>
        <w:t>De la Fuente Bonilla, Fco. Javier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Pérez Piñero, Iván</w:t>
      </w:r>
    </w:p>
    <w:p w14:paraId="4F1B9D75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E34E69D" wp14:editId="5E7FF8D7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1402080" cy="551815"/>
            <wp:effectExtent l="0" t="0" r="7620" b="635"/>
            <wp:wrapNone/>
            <wp:docPr id="10" name="Imagen 10" descr="Imagen que contiene per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927406048-1024x10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B60" w14:textId="77777777" w:rsidR="00285F91" w:rsidRPr="00420B3E" w:rsidRDefault="00285F91" w:rsidP="00285F91">
      <w:pPr>
        <w:rPr>
          <w:b/>
          <w:sz w:val="20"/>
        </w:rPr>
      </w:pPr>
    </w:p>
    <w:p w14:paraId="1CAE04F8" w14:textId="77777777" w:rsidR="00285F91" w:rsidRPr="00420B3E" w:rsidRDefault="00285F91" w:rsidP="00285F91">
      <w:pPr>
        <w:rPr>
          <w:b/>
          <w:sz w:val="20"/>
        </w:rPr>
      </w:pPr>
    </w:p>
    <w:p w14:paraId="5B015191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E7A27D8" wp14:editId="5F577E35">
            <wp:simplePos x="0" y="0"/>
            <wp:positionH relativeFrom="column">
              <wp:posOffset>4220210</wp:posOffset>
            </wp:positionH>
            <wp:positionV relativeFrom="paragraph">
              <wp:posOffset>360045</wp:posOffset>
            </wp:positionV>
            <wp:extent cx="1290523" cy="662940"/>
            <wp:effectExtent l="0" t="0" r="508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Jo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52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3E">
        <w:rPr>
          <w:b/>
          <w:sz w:val="20"/>
        </w:rPr>
        <w:t xml:space="preserve">Arenas </w:t>
      </w:r>
      <w:proofErr w:type="spellStart"/>
      <w:r w:rsidRPr="00420B3E">
        <w:rPr>
          <w:b/>
          <w:sz w:val="20"/>
        </w:rPr>
        <w:t>Arenas</w:t>
      </w:r>
      <w:proofErr w:type="spellEnd"/>
      <w:r w:rsidRPr="00420B3E">
        <w:rPr>
          <w:b/>
          <w:sz w:val="20"/>
        </w:rPr>
        <w:t>, Antonio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Molina Domínguez, Jorge Manuel</w:t>
      </w:r>
    </w:p>
    <w:p w14:paraId="5CA31FB6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3360" behindDoc="0" locked="0" layoutInCell="1" allowOverlap="1" wp14:anchorId="3A919118" wp14:editId="7D781763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1181100" cy="84137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Antoni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6281" w14:textId="77777777" w:rsidR="00285F91" w:rsidRPr="00420B3E" w:rsidRDefault="00285F91" w:rsidP="00285F91">
      <w:pPr>
        <w:rPr>
          <w:b/>
          <w:sz w:val="20"/>
        </w:rPr>
      </w:pPr>
    </w:p>
    <w:p w14:paraId="3843E374" w14:textId="77777777" w:rsidR="00285F91" w:rsidRPr="00420B3E" w:rsidRDefault="00285F91" w:rsidP="00285F91">
      <w:pPr>
        <w:rPr>
          <w:b/>
          <w:sz w:val="20"/>
        </w:rPr>
      </w:pPr>
    </w:p>
    <w:p w14:paraId="1F79A4E5" w14:textId="77777777" w:rsidR="00285F91" w:rsidRPr="00420B3E" w:rsidRDefault="00285F91" w:rsidP="00285F91">
      <w:pPr>
        <w:rPr>
          <w:b/>
          <w:sz w:val="20"/>
        </w:rPr>
      </w:pPr>
    </w:p>
    <w:p w14:paraId="18B7B12C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4384" behindDoc="0" locked="0" layoutInCell="1" allowOverlap="1" wp14:anchorId="032630B9" wp14:editId="6B27D124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1610429" cy="769620"/>
            <wp:effectExtent l="0" t="0" r="8890" b="0"/>
            <wp:wrapNone/>
            <wp:docPr id="15" name="Imagen 15" descr="Imagen que contiene percha, objeto, insec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19-03-15_22-26-2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679" cy="77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3E">
        <w:rPr>
          <w:b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18F4B29" wp14:editId="21436932">
            <wp:simplePos x="0" y="0"/>
            <wp:positionH relativeFrom="margin">
              <wp:posOffset>3695700</wp:posOffset>
            </wp:positionH>
            <wp:positionV relativeFrom="paragraph">
              <wp:posOffset>201930</wp:posOffset>
            </wp:positionV>
            <wp:extent cx="1303020" cy="79449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zcocho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9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3E">
        <w:rPr>
          <w:b/>
          <w:sz w:val="20"/>
        </w:rPr>
        <w:t>Monteseirín Puig, Alejandro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Bizcocho González, Mario</w:t>
      </w:r>
    </w:p>
    <w:p w14:paraId="5A149F81" w14:textId="77777777" w:rsidR="00285F91" w:rsidRPr="00420B3E" w:rsidRDefault="00285F91" w:rsidP="00285F91">
      <w:pPr>
        <w:rPr>
          <w:b/>
          <w:sz w:val="20"/>
        </w:rPr>
      </w:pPr>
    </w:p>
    <w:p w14:paraId="6437EC61" w14:textId="77777777" w:rsidR="00285F91" w:rsidRPr="00420B3E" w:rsidRDefault="00285F91" w:rsidP="00285F91">
      <w:pPr>
        <w:rPr>
          <w:b/>
          <w:sz w:val="20"/>
        </w:rPr>
      </w:pPr>
    </w:p>
    <w:p w14:paraId="5074413E" w14:textId="77777777" w:rsidR="00285F91" w:rsidRPr="00420B3E" w:rsidRDefault="00285F91" w:rsidP="00285F91">
      <w:pPr>
        <w:rPr>
          <w:b/>
          <w:sz w:val="20"/>
        </w:rPr>
      </w:pPr>
    </w:p>
    <w:p w14:paraId="16F7D8F8" w14:textId="77777777" w:rsidR="00285F91" w:rsidRPr="00420B3E" w:rsidRDefault="00285F91" w:rsidP="00285F91">
      <w:pPr>
        <w:rPr>
          <w:b/>
        </w:rPr>
      </w:pPr>
      <w:r w:rsidRPr="00420B3E">
        <w:rPr>
          <w:b/>
          <w:sz w:val="20"/>
        </w:rPr>
        <w:t>Santos Batista, Miguel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Pazo Jiménez, Pablo</w:t>
      </w:r>
    </w:p>
    <w:p w14:paraId="3D4B55B8" w14:textId="77777777" w:rsidR="00285F91" w:rsidRPr="001051B4" w:rsidRDefault="00285F91" w:rsidP="00285F91">
      <w:r>
        <w:rPr>
          <w:noProof/>
        </w:rPr>
        <w:drawing>
          <wp:anchor distT="0" distB="0" distL="114300" distR="114300" simplePos="0" relativeHeight="251662336" behindDoc="0" locked="0" layoutInCell="1" allowOverlap="1" wp14:anchorId="32275C09" wp14:editId="2B029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233805" cy="899160"/>
            <wp:effectExtent l="0" t="0" r="4445" b="0"/>
            <wp:wrapNone/>
            <wp:docPr id="11" name="Imagen 11" descr="Imagen que contiene imágenes prediseñad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ma migu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DD86FC5" wp14:editId="13449B68">
            <wp:simplePos x="0" y="0"/>
            <wp:positionH relativeFrom="column">
              <wp:posOffset>3613785</wp:posOffset>
            </wp:positionH>
            <wp:positionV relativeFrom="paragraph">
              <wp:posOffset>4445</wp:posOffset>
            </wp:positionV>
            <wp:extent cx="1211580" cy="967740"/>
            <wp:effectExtent l="0" t="0" r="762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9-03-15_22-38-3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245375" w14:textId="77777777" w:rsidR="00285F91" w:rsidRPr="001051B4" w:rsidRDefault="00285F91" w:rsidP="00285F91"/>
    <w:p w14:paraId="22A25A4A" w14:textId="77777777" w:rsidR="00285F91" w:rsidRPr="00EE064E" w:rsidRDefault="00285F91" w:rsidP="00285F91"/>
    <w:p w14:paraId="496E97DB" w14:textId="77777777" w:rsidR="00285F91" w:rsidRDefault="00285F91" w:rsidP="00285F91">
      <w:pPr>
        <w:pStyle w:val="Ttulo1"/>
      </w:pPr>
    </w:p>
    <w:p w14:paraId="32C497A2" w14:textId="77777777" w:rsidR="00285F91" w:rsidRPr="00E86A98" w:rsidRDefault="00285F91" w:rsidP="00285F91">
      <w:pPr>
        <w:pStyle w:val="Ttulo1"/>
        <w:rPr>
          <w:lang w:val="en-GB"/>
        </w:rPr>
      </w:pPr>
      <w:r>
        <w:rPr>
          <w:lang w:val="en"/>
        </w:rPr>
        <w:t>Absent</w:t>
      </w:r>
    </w:p>
    <w:p w14:paraId="3AF9EAFB" w14:textId="77777777" w:rsidR="00285F91" w:rsidRPr="00723AB3" w:rsidRDefault="00285F91" w:rsidP="00285F91">
      <w:pPr>
        <w:rPr>
          <w:lang w:val="en-GB"/>
        </w:rPr>
      </w:pPr>
      <w:r w:rsidRPr="00723AB3">
        <w:rPr>
          <w:lang w:val="en-GB"/>
        </w:rPr>
        <w:t>No Proceed</w:t>
      </w:r>
    </w:p>
    <w:p w14:paraId="20B883D1" w14:textId="77777777" w:rsidR="00285F91" w:rsidRPr="00E86A98" w:rsidRDefault="00285F91" w:rsidP="00285F91">
      <w:pPr>
        <w:pStyle w:val="Ttulo1"/>
        <w:rPr>
          <w:lang w:val="en-GB"/>
        </w:rPr>
      </w:pPr>
      <w:r>
        <w:rPr>
          <w:lang w:val="en"/>
        </w:rPr>
        <w:t>Date and place</w:t>
      </w:r>
    </w:p>
    <w:p w14:paraId="61A59A3A" w14:textId="70C15CC8" w:rsidR="00285F91" w:rsidRPr="00B02E8A" w:rsidRDefault="00285F91" w:rsidP="00285F91">
      <w:pPr>
        <w:rPr>
          <w:lang w:val="en-GB"/>
        </w:rPr>
      </w:pPr>
      <w:r>
        <w:rPr>
          <w:lang w:val="en"/>
        </w:rPr>
        <w:t xml:space="preserve">Being on </w:t>
      </w:r>
      <w:r w:rsidR="00CC2064">
        <w:rPr>
          <w:lang w:val="en"/>
        </w:rPr>
        <w:t>Saturday</w:t>
      </w:r>
      <w:bookmarkStart w:id="0" w:name="_GoBack"/>
      <w:bookmarkEnd w:id="0"/>
      <w:r>
        <w:rPr>
          <w:lang w:val="en"/>
        </w:rPr>
        <w:t xml:space="preserve"> </w:t>
      </w:r>
      <w:r w:rsidR="00D959E7">
        <w:rPr>
          <w:lang w:val="en"/>
        </w:rPr>
        <w:t xml:space="preserve">April </w:t>
      </w:r>
      <w:r w:rsidR="00CC2064">
        <w:rPr>
          <w:lang w:val="en"/>
        </w:rPr>
        <w:t>20</w:t>
      </w:r>
      <w:r>
        <w:rPr>
          <w:lang w:val="en"/>
        </w:rPr>
        <w:t>, 2019, and verified the attendance of all the summoned, began at 1</w:t>
      </w:r>
      <w:r w:rsidR="00CC2064">
        <w:rPr>
          <w:lang w:val="en"/>
        </w:rPr>
        <w:t>7</w:t>
      </w:r>
      <w:r>
        <w:rPr>
          <w:lang w:val="en"/>
        </w:rPr>
        <w:t>:</w:t>
      </w:r>
      <w:r w:rsidR="00183175">
        <w:rPr>
          <w:lang w:val="en"/>
        </w:rPr>
        <w:t>00</w:t>
      </w:r>
      <w:r>
        <w:rPr>
          <w:lang w:val="en"/>
        </w:rPr>
        <w:t xml:space="preserve"> hrs. To the Sprint</w:t>
      </w:r>
      <w:r w:rsidR="00183175">
        <w:rPr>
          <w:lang w:val="en"/>
        </w:rPr>
        <w:t xml:space="preserve"> </w:t>
      </w:r>
      <w:r w:rsidR="00CC2064">
        <w:rPr>
          <w:lang w:val="en"/>
        </w:rPr>
        <w:t xml:space="preserve">3 </w:t>
      </w:r>
      <w:r w:rsidR="00183175">
        <w:rPr>
          <w:lang w:val="en"/>
        </w:rPr>
        <w:t>planning</w:t>
      </w:r>
      <w:r>
        <w:rPr>
          <w:lang w:val="en"/>
        </w:rPr>
        <w:t xml:space="preserve"> for the AIM GAMES project, which ended at 1</w:t>
      </w:r>
      <w:r w:rsidR="00CC2064">
        <w:rPr>
          <w:lang w:val="en"/>
        </w:rPr>
        <w:t>8</w:t>
      </w:r>
      <w:r>
        <w:rPr>
          <w:lang w:val="en"/>
        </w:rPr>
        <w:t>:</w:t>
      </w:r>
      <w:r w:rsidR="00CC2064">
        <w:rPr>
          <w:lang w:val="en"/>
        </w:rPr>
        <w:t>0</w:t>
      </w:r>
      <w:r>
        <w:rPr>
          <w:lang w:val="en"/>
        </w:rPr>
        <w:t>0 hrs.</w:t>
      </w:r>
    </w:p>
    <w:p w14:paraId="291A90D8" w14:textId="77777777" w:rsidR="00285F91" w:rsidRPr="00285F91" w:rsidRDefault="00285F91" w:rsidP="00285F91">
      <w:pPr>
        <w:pStyle w:val="Ttulo1"/>
        <w:rPr>
          <w:lang w:val="en-GB"/>
        </w:rPr>
      </w:pPr>
      <w:r w:rsidRPr="00285F91">
        <w:rPr>
          <w:lang w:val="en-GB"/>
        </w:rPr>
        <w:t xml:space="preserve">AGENDA </w:t>
      </w:r>
    </w:p>
    <w:p w14:paraId="45E6F9AE" w14:textId="3041A6BC" w:rsidR="00183175" w:rsidRDefault="00CC2064" w:rsidP="00285F91">
      <w:pPr>
        <w:rPr>
          <w:lang w:val="en"/>
        </w:rPr>
      </w:pPr>
      <w:r>
        <w:rPr>
          <w:lang w:val="en"/>
        </w:rPr>
        <w:t>1</w:t>
      </w:r>
      <w:r w:rsidR="00183175">
        <w:rPr>
          <w:lang w:val="en"/>
        </w:rPr>
        <w:t xml:space="preserve">º Planning of the </w:t>
      </w:r>
      <w:r w:rsidR="00D959E7">
        <w:rPr>
          <w:lang w:val="en"/>
        </w:rPr>
        <w:t>3</w:t>
      </w:r>
      <w:r w:rsidR="00183175">
        <w:rPr>
          <w:lang w:val="en"/>
        </w:rPr>
        <w:t>º sprint</w:t>
      </w:r>
    </w:p>
    <w:p w14:paraId="7DD9ABBA" w14:textId="77777777" w:rsidR="00285F91" w:rsidRPr="00E86A98" w:rsidRDefault="00285F91" w:rsidP="00285F91">
      <w:pPr>
        <w:pStyle w:val="Ttulo1"/>
        <w:rPr>
          <w:lang w:val="en-GB"/>
        </w:rPr>
      </w:pPr>
      <w:r>
        <w:rPr>
          <w:lang w:val="en"/>
        </w:rPr>
        <w:t>Development of the meeting and agreements</w:t>
      </w:r>
    </w:p>
    <w:sdt>
      <w:sdtPr>
        <w:rPr>
          <w:b w:val="0"/>
          <w:bCs w:val="0"/>
          <w:color w:val="404040" w:themeColor="text1" w:themeTint="BF"/>
          <w:sz w:val="18"/>
          <w:lang w:val="en-GB"/>
        </w:rPr>
        <w:id w:val="-2113425653"/>
        <w:placeholder>
          <w:docPart w:val="B261812BFAB94F94B9F8EC24DBE48105"/>
        </w:placeholder>
        <w15:appearance w15:val="hidden"/>
      </w:sdtPr>
      <w:sdtEndPr>
        <w:rPr>
          <w:lang w:val="es-ES"/>
        </w:rPr>
      </w:sdtEndPr>
      <w:sdtContent>
        <w:p w14:paraId="0418B620" w14:textId="61A637F6" w:rsidR="00183175" w:rsidRDefault="00183175" w:rsidP="00183175">
          <w:pPr>
            <w:pStyle w:val="Ttulo2"/>
            <w:rPr>
              <w:lang w:val="en"/>
            </w:rPr>
          </w:pPr>
          <w:r>
            <w:rPr>
              <w:lang w:val="en"/>
            </w:rPr>
            <w:t xml:space="preserve">Planning of the </w:t>
          </w:r>
          <w:r w:rsidR="00D959E7">
            <w:rPr>
              <w:lang w:val="en"/>
            </w:rPr>
            <w:t>3</w:t>
          </w:r>
          <w:r>
            <w:rPr>
              <w:lang w:val="en"/>
            </w:rPr>
            <w:t>º sprint</w:t>
          </w:r>
        </w:p>
        <w:p w14:paraId="3DDD88C2" w14:textId="77777777" w:rsidR="00CC2064" w:rsidRDefault="00CC2064" w:rsidP="00D959E7">
          <w:pPr>
            <w:rPr>
              <w:lang w:val="en-GB"/>
            </w:rPr>
          </w:pPr>
          <w:r>
            <w:rPr>
              <w:lang w:val="en-GB"/>
            </w:rPr>
            <w:t>At the start, every member proposed his ideas After the personal study of the feedback during the holy week,</w:t>
          </w:r>
        </w:p>
        <w:p w14:paraId="6817513D" w14:textId="435DAF46" w:rsidR="00CC2064" w:rsidRDefault="00CC2064" w:rsidP="00D959E7">
          <w:pPr>
            <w:rPr>
              <w:lang w:val="en-GB"/>
            </w:rPr>
          </w:pPr>
          <w:r>
            <w:rPr>
              <w:lang w:val="en-GB"/>
            </w:rPr>
            <w:t>After studying all the propositions, we discussed and voted them and created the sprint backlog.</w:t>
          </w:r>
        </w:p>
        <w:p w14:paraId="074BE11E" w14:textId="77777777" w:rsidR="00CC2064" w:rsidRDefault="00CC2064" w:rsidP="00D959E7">
          <w:pPr>
            <w:rPr>
              <w:lang w:val="en-GB"/>
            </w:rPr>
          </w:pPr>
          <w:r>
            <w:rPr>
              <w:lang w:val="en-GB"/>
            </w:rPr>
            <w:t>We decided to have the review at the next Friday 26, April.</w:t>
          </w:r>
        </w:p>
        <w:p w14:paraId="1A0463BE" w14:textId="77777777" w:rsidR="00CC2064" w:rsidRDefault="00CC2064" w:rsidP="00D959E7">
          <w:pPr>
            <w:rPr>
              <w:lang w:val="en-GB"/>
            </w:rPr>
          </w:pPr>
        </w:p>
        <w:p w14:paraId="1F7B9C46" w14:textId="77777777" w:rsidR="00CC2064" w:rsidRDefault="00CC2064" w:rsidP="00D959E7">
          <w:pPr>
            <w:rPr>
              <w:lang w:val="en-GB"/>
            </w:rPr>
          </w:pPr>
        </w:p>
        <w:p w14:paraId="45AA1747" w14:textId="77777777" w:rsidR="00CC2064" w:rsidRDefault="00CC2064" w:rsidP="00D959E7">
          <w:pPr>
            <w:rPr>
              <w:lang w:val="en-GB"/>
            </w:rPr>
          </w:pPr>
        </w:p>
        <w:p w14:paraId="64A6CB75" w14:textId="6426F5A1" w:rsidR="00285F91" w:rsidRPr="00183175" w:rsidRDefault="00680514" w:rsidP="00D959E7">
          <w:pPr>
            <w:rPr>
              <w:lang w:val="en"/>
            </w:rPr>
          </w:pPr>
        </w:p>
      </w:sdtContent>
    </w:sdt>
    <w:p w14:paraId="6DD823F7" w14:textId="77777777" w:rsidR="00285F91" w:rsidRPr="00B649A1" w:rsidRDefault="00285F91" w:rsidP="00285F91">
      <w:pPr>
        <w:pStyle w:val="Ttulo1"/>
        <w:spacing w:before="240" w:after="0" w:line="259" w:lineRule="auto"/>
        <w:rPr>
          <w:lang w:val="en-GB"/>
        </w:rPr>
      </w:pPr>
      <w:bookmarkStart w:id="1" w:name="_Toc4787529"/>
      <w:r w:rsidRPr="00B649A1">
        <w:rPr>
          <w:lang w:val="en-GB"/>
        </w:rPr>
        <w:lastRenderedPageBreak/>
        <w:t>Signed in conformity</w:t>
      </w:r>
      <w:bookmarkEnd w:id="1"/>
    </w:p>
    <w:p w14:paraId="17E89A1E" w14:textId="77777777" w:rsidR="00285F91" w:rsidRPr="00B649A1" w:rsidRDefault="00285F91" w:rsidP="00285F91">
      <w:pPr>
        <w:rPr>
          <w:lang w:val="en-GB"/>
        </w:rPr>
      </w:pPr>
    </w:p>
    <w:p w14:paraId="516D2D37" w14:textId="77777777" w:rsidR="00285F91" w:rsidRPr="00B649A1" w:rsidRDefault="00285F91" w:rsidP="00285F91">
      <w:pPr>
        <w:rPr>
          <w:lang w:val="en-GB"/>
        </w:rPr>
      </w:pPr>
      <w:r w:rsidRPr="00B649A1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4A0A9928" wp14:editId="13A26C19">
            <wp:simplePos x="0" y="0"/>
            <wp:positionH relativeFrom="margin">
              <wp:align>center</wp:align>
            </wp:positionH>
            <wp:positionV relativeFrom="paragraph">
              <wp:posOffset>1166495</wp:posOffset>
            </wp:positionV>
            <wp:extent cx="1303020" cy="79449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zcocho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9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9A1"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5919C962" wp14:editId="4D4F8752">
            <wp:simplePos x="0" y="0"/>
            <wp:positionH relativeFrom="column">
              <wp:posOffset>3705225</wp:posOffset>
            </wp:positionH>
            <wp:positionV relativeFrom="paragraph">
              <wp:posOffset>8255</wp:posOffset>
            </wp:positionV>
            <wp:extent cx="1112520" cy="571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Jo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563" cy="57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9A1">
        <w:rPr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7F074301" wp14:editId="54A284FC">
            <wp:simplePos x="0" y="0"/>
            <wp:positionH relativeFrom="column">
              <wp:posOffset>459105</wp:posOffset>
            </wp:positionH>
            <wp:positionV relativeFrom="paragraph">
              <wp:posOffset>4445</wp:posOffset>
            </wp:positionV>
            <wp:extent cx="1402080" cy="551815"/>
            <wp:effectExtent l="0" t="0" r="7620" b="635"/>
            <wp:wrapNone/>
            <wp:docPr id="3" name="Imagen 3" descr="Imagen que contiene per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927406048-1024x10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064">
        <w:rPr>
          <w:lang w:val="en-GB"/>
        </w:rPr>
        <w:pict w14:anchorId="727B0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70.5pt;height:85.2pt">
            <v:imagedata r:id="rId17" o:title=""/>
            <o:lock v:ext="edit" ungrouping="t" rotation="t" cropping="t" verticies="t" text="t" grouping="t"/>
            <o:signatureline v:ext="edit" id="{03BD2686-C0CA-49F2-954D-E8BC2B791B0D}" provid="{00000000-0000-0000-0000-000000000000}" o:suggestedsigner="Fco. Javier de la Fuente Bonilla" o:suggestedsigner2="CEO, Project Manager" showsigndate="f" issignatureline="t"/>
          </v:shape>
        </w:pict>
      </w:r>
      <w:r w:rsidRPr="00B649A1">
        <w:rPr>
          <w:lang w:val="en-GB"/>
        </w:rPr>
        <w:t xml:space="preserve">                            </w:t>
      </w:r>
      <w:r w:rsidR="00CC2064">
        <w:rPr>
          <w:lang w:val="en-GB"/>
        </w:rPr>
        <w:pict w14:anchorId="74B0F3E8">
          <v:shape id="_x0000_i1026" type="#_x0000_t75" alt="Línea de firma de Microsoft Office..." style="width:166.85pt;height:87.6pt">
            <v:imagedata r:id="rId18" o:title=""/>
            <o:lock v:ext="edit" ungrouping="t" rotation="t" cropping="t" verticies="t" text="t" grouping="t"/>
            <o:signatureline v:ext="edit" id="{822ECB34-A596-410C-9077-F81D12075825}" provid="{00000000-0000-0000-0000-000000000000}" o:suggestedsigner="Jorge Mª Molina Domínguez" o:suggestedsigner2="CCO, CIO" issignatureline="t"/>
          </v:shape>
        </w:pict>
      </w:r>
    </w:p>
    <w:p w14:paraId="646C7949" w14:textId="77777777" w:rsidR="00285F91" w:rsidRPr="00EE064E" w:rsidRDefault="00CC2064" w:rsidP="00285F91">
      <w:pPr>
        <w:ind w:left="2160" w:firstLine="720"/>
      </w:pPr>
      <w:r>
        <w:rPr>
          <w:lang w:val="en-GB"/>
        </w:rPr>
        <w:pict w14:anchorId="4389F382">
          <v:shape id="_x0000_i1027" type="#_x0000_t75" alt="Línea de firma de Microsoft Office..." style="width:192pt;height:95.95pt">
            <v:imagedata r:id="rId19" o:title=""/>
            <o:lock v:ext="edit" ungrouping="t" rotation="t" cropping="t" verticies="t" text="t" grouping="t"/>
            <o:signatureline v:ext="edit" id="{3A28907A-F6AB-4C43-824C-6DD7FECEF046}" provid="{00000000-0000-0000-0000-000000000000}" o:suggestedsigner="Mario Bizcocho González" o:suggestedsigner2="CMO, Product Owner" issignatureline="t"/>
          </v:shape>
        </w:pict>
      </w:r>
    </w:p>
    <w:p w14:paraId="5AC3BE6B" w14:textId="77777777" w:rsidR="006F54B9" w:rsidRPr="00285F91" w:rsidRDefault="006F54B9" w:rsidP="00285F91"/>
    <w:sectPr w:rsidR="006F54B9" w:rsidRPr="00285F91">
      <w:headerReference w:type="default" r:id="rId20"/>
      <w:footerReference w:type="default" r:id="rId2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52BD0" w14:textId="77777777" w:rsidR="00680514" w:rsidRDefault="00680514">
      <w:pPr>
        <w:spacing w:after="0" w:line="240" w:lineRule="auto"/>
      </w:pPr>
      <w:r>
        <w:separator/>
      </w:r>
    </w:p>
  </w:endnote>
  <w:endnote w:type="continuationSeparator" w:id="0">
    <w:p w14:paraId="3D6D313A" w14:textId="77777777" w:rsidR="00680514" w:rsidRDefault="0068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9338"/>
      <w:docPartObj>
        <w:docPartGallery w:val="Page Numbers (Bottom of Page)"/>
        <w:docPartUnique/>
      </w:docPartObj>
    </w:sdtPr>
    <w:sdtEndPr/>
    <w:sdtContent>
      <w:p w14:paraId="450BB750" w14:textId="0797847C" w:rsidR="009A5796" w:rsidRDefault="009A579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74FDF6" w14:textId="77777777" w:rsidR="009A5796" w:rsidRDefault="009A57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A237D" w14:textId="77777777" w:rsidR="00680514" w:rsidRDefault="00680514">
      <w:pPr>
        <w:spacing w:after="0" w:line="240" w:lineRule="auto"/>
      </w:pPr>
      <w:r>
        <w:separator/>
      </w:r>
    </w:p>
  </w:footnote>
  <w:footnote w:type="continuationSeparator" w:id="0">
    <w:p w14:paraId="65531242" w14:textId="77777777" w:rsidR="00680514" w:rsidRDefault="0068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8EA17" w14:textId="735724D5" w:rsidR="0044199A" w:rsidRDefault="009A5796">
    <w:pPr>
      <w:pStyle w:val="Encabezado"/>
    </w:pPr>
    <w:r>
      <w:rPr>
        <w:noProof/>
        <w:lang w:val="en"/>
      </w:rPr>
      <w:drawing>
        <wp:anchor distT="0" distB="0" distL="114300" distR="114300" simplePos="0" relativeHeight="251662336" behindDoc="0" locked="0" layoutInCell="1" allowOverlap="1" wp14:anchorId="73CDDE94" wp14:editId="6C87190B">
          <wp:simplePos x="0" y="0"/>
          <wp:positionH relativeFrom="column">
            <wp:posOffset>4945380</wp:posOffset>
          </wp:positionH>
          <wp:positionV relativeFrom="paragraph">
            <wp:posOffset>-396240</wp:posOffset>
          </wp:positionV>
          <wp:extent cx="1866900" cy="830580"/>
          <wp:effectExtent l="0" t="0" r="0" b="762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M Gam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830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199A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1F479" wp14:editId="712CEA0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D6316" w14:textId="0D8E08AD" w:rsidR="0044199A" w:rsidRDefault="0044199A">
                          <w:pPr>
                            <w:pStyle w:val="Piedepgina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1F479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1CD6316" w14:textId="0D8E08AD" w:rsidR="0044199A" w:rsidRDefault="0044199A">
                    <w:pPr>
                      <w:pStyle w:val="Piedepgin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D83"/>
    <w:multiLevelType w:val="hybridMultilevel"/>
    <w:tmpl w:val="11100F7E"/>
    <w:lvl w:ilvl="0" w:tplc="D8FAA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0C"/>
    <w:rsid w:val="00015E92"/>
    <w:rsid w:val="00021E22"/>
    <w:rsid w:val="000938E0"/>
    <w:rsid w:val="00093E1D"/>
    <w:rsid w:val="000D50F1"/>
    <w:rsid w:val="00104C08"/>
    <w:rsid w:val="00154F9F"/>
    <w:rsid w:val="00183175"/>
    <w:rsid w:val="001904D0"/>
    <w:rsid w:val="00230B58"/>
    <w:rsid w:val="00285F91"/>
    <w:rsid w:val="00342BA8"/>
    <w:rsid w:val="00362245"/>
    <w:rsid w:val="00381B1B"/>
    <w:rsid w:val="00383A50"/>
    <w:rsid w:val="0044199A"/>
    <w:rsid w:val="004950EF"/>
    <w:rsid w:val="004B2848"/>
    <w:rsid w:val="005037AA"/>
    <w:rsid w:val="0052790C"/>
    <w:rsid w:val="00534734"/>
    <w:rsid w:val="005735D1"/>
    <w:rsid w:val="005E1683"/>
    <w:rsid w:val="005E7399"/>
    <w:rsid w:val="00680514"/>
    <w:rsid w:val="006C29E7"/>
    <w:rsid w:val="006C7546"/>
    <w:rsid w:val="006D0C93"/>
    <w:rsid w:val="006F54B9"/>
    <w:rsid w:val="0071532F"/>
    <w:rsid w:val="00764EE5"/>
    <w:rsid w:val="00770206"/>
    <w:rsid w:val="00770617"/>
    <w:rsid w:val="00797979"/>
    <w:rsid w:val="007B6CC6"/>
    <w:rsid w:val="007E3D72"/>
    <w:rsid w:val="008756B3"/>
    <w:rsid w:val="008C01CF"/>
    <w:rsid w:val="008F0ABE"/>
    <w:rsid w:val="00964820"/>
    <w:rsid w:val="009663EE"/>
    <w:rsid w:val="009A5796"/>
    <w:rsid w:val="009F4823"/>
    <w:rsid w:val="00A3586B"/>
    <w:rsid w:val="00A36B25"/>
    <w:rsid w:val="00B30512"/>
    <w:rsid w:val="00B46C3A"/>
    <w:rsid w:val="00B92BDC"/>
    <w:rsid w:val="00C122C8"/>
    <w:rsid w:val="00C2710C"/>
    <w:rsid w:val="00C37D11"/>
    <w:rsid w:val="00CB1918"/>
    <w:rsid w:val="00CC2064"/>
    <w:rsid w:val="00CC36F4"/>
    <w:rsid w:val="00CE219D"/>
    <w:rsid w:val="00CF0BA4"/>
    <w:rsid w:val="00CF693A"/>
    <w:rsid w:val="00D63E96"/>
    <w:rsid w:val="00D821B0"/>
    <w:rsid w:val="00D959E7"/>
    <w:rsid w:val="00E314FD"/>
    <w:rsid w:val="00E72E4B"/>
    <w:rsid w:val="00EB35AE"/>
    <w:rsid w:val="00EC4D11"/>
    <w:rsid w:val="00F2573B"/>
    <w:rsid w:val="00F62C98"/>
    <w:rsid w:val="00FE47C2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F32DC"/>
  <w15:chartTrackingRefBased/>
  <w15:docId w15:val="{605CA0F8-4674-4E40-A5FA-8E85861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rsid w:val="00E314FD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7C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7C2"/>
    <w:rPr>
      <w:rFonts w:ascii="Segoe UI" w:hAnsi="Segoe UI" w:cs="Segoe UI"/>
      <w:szCs w:val="18"/>
    </w:rPr>
  </w:style>
  <w:style w:type="paragraph" w:styleId="Prrafodelista">
    <w:name w:val="List Paragraph"/>
    <w:basedOn w:val="Normal"/>
    <w:uiPriority w:val="34"/>
    <w:unhideWhenUsed/>
    <w:qFormat/>
    <w:rsid w:val="00CF0BA4"/>
    <w:pPr>
      <w:ind w:left="720"/>
      <w:contextualSpacing/>
    </w:pPr>
  </w:style>
  <w:style w:type="paragraph" w:customStyle="1" w:styleId="Default">
    <w:name w:val="Default"/>
    <w:rsid w:val="00285F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wSuchJukes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61812BFAB94F94B9F8EC24DBE4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10CDA-BC74-4934-8794-AE93FE98EEAF}"/>
      </w:docPartPr>
      <w:docPartBody>
        <w:p w:rsidR="00AB1F24" w:rsidRDefault="00767BFE" w:rsidP="00767BFE">
          <w:pPr>
            <w:pStyle w:val="B261812BFAB94F94B9F8EC24DBE4810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02"/>
    <w:rsid w:val="0007344B"/>
    <w:rsid w:val="000B1995"/>
    <w:rsid w:val="000C580B"/>
    <w:rsid w:val="000C5B29"/>
    <w:rsid w:val="000E3C06"/>
    <w:rsid w:val="001C3575"/>
    <w:rsid w:val="002C1654"/>
    <w:rsid w:val="00343005"/>
    <w:rsid w:val="004002A1"/>
    <w:rsid w:val="00601430"/>
    <w:rsid w:val="0065573C"/>
    <w:rsid w:val="00767209"/>
    <w:rsid w:val="00767BFE"/>
    <w:rsid w:val="007B022A"/>
    <w:rsid w:val="00857530"/>
    <w:rsid w:val="008E7A02"/>
    <w:rsid w:val="009F6A8E"/>
    <w:rsid w:val="00AA4DEB"/>
    <w:rsid w:val="00AB1F24"/>
    <w:rsid w:val="00D352C4"/>
    <w:rsid w:val="00E8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FF0372984148D1A5E894223891FA83">
    <w:name w:val="2EFF0372984148D1A5E894223891FA83"/>
  </w:style>
  <w:style w:type="paragraph" w:customStyle="1" w:styleId="7B7291BCB8D04E78A501C935C3714452">
    <w:name w:val="7B7291BCB8D04E78A501C935C3714452"/>
  </w:style>
  <w:style w:type="character" w:styleId="Textodelmarcadordeposicin">
    <w:name w:val="Placeholder Text"/>
    <w:basedOn w:val="Fuentedeprrafopredeter"/>
    <w:uiPriority w:val="99"/>
    <w:semiHidden/>
    <w:rsid w:val="00767BFE"/>
    <w:rPr>
      <w:color w:val="808080"/>
    </w:rPr>
  </w:style>
  <w:style w:type="paragraph" w:customStyle="1" w:styleId="F1327EF7360F4EFF9E7AFFEE43AA7CA7">
    <w:name w:val="F1327EF7360F4EFF9E7AFFEE43AA7CA7"/>
  </w:style>
  <w:style w:type="paragraph" w:customStyle="1" w:styleId="B261812BFAB94F94B9F8EC24DBE48105">
    <w:name w:val="B261812BFAB94F94B9F8EC24DBE48105"/>
    <w:rsid w:val="00767BFE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DE60A-5B7A-4BC6-A120-377155F5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141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WowSuchJukes</dc:creator>
  <cp:keywords/>
  <cp:lastModifiedBy>Jorge Manuel Molina Domínguez</cp:lastModifiedBy>
  <cp:revision>27</cp:revision>
  <cp:lastPrinted>2019-03-29T22:01:00Z</cp:lastPrinted>
  <dcterms:created xsi:type="dcterms:W3CDTF">2018-10-16T09:31:00Z</dcterms:created>
  <dcterms:modified xsi:type="dcterms:W3CDTF">2019-05-03T20:12:00Z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