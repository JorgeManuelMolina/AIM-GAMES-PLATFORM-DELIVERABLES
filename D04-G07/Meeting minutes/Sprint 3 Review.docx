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2D5D" w14:textId="1AABF868" w:rsidR="006F54B9" w:rsidRDefault="00723AB3" w:rsidP="005E1683">
      <w:pPr>
        <w:pStyle w:val="Ttulo"/>
        <w:ind w:left="720" w:hanging="720"/>
      </w:pPr>
      <w:r>
        <w:t>aim games</w:t>
      </w:r>
      <w:r w:rsidR="00104C08">
        <w:br/>
      </w:r>
      <w:r w:rsidR="00C741AE">
        <w:t xml:space="preserve">Sprint </w:t>
      </w:r>
      <w:r w:rsidR="00185FB9">
        <w:t>3</w:t>
      </w:r>
      <w:r w:rsidR="00C741AE">
        <w:t xml:space="preserve"> review</w:t>
      </w:r>
    </w:p>
    <w:p w14:paraId="4EBD33C8" w14:textId="070A37E5" w:rsidR="006F54B9" w:rsidRDefault="006F54B9">
      <w:pPr>
        <w:pStyle w:val="Subttulo"/>
      </w:pPr>
    </w:p>
    <w:p w14:paraId="4B78682E" w14:textId="1632DFCE" w:rsidR="00C2710C" w:rsidRDefault="00EE064E" w:rsidP="00C2710C">
      <w:pPr>
        <w:pStyle w:val="Ttulo1"/>
      </w:pPr>
      <w:r>
        <w:t>Summons</w:t>
      </w:r>
    </w:p>
    <w:tbl>
      <w:tblPr>
        <w:tblStyle w:val="Tabladelalcancedelproyecto"/>
        <w:tblW w:w="3125" w:type="pct"/>
        <w:tblLook w:val="04A0" w:firstRow="1" w:lastRow="0" w:firstColumn="1" w:lastColumn="0" w:noHBand="0" w:noVBand="1"/>
        <w:tblDescription w:val="Tabla de partes interesadas"/>
      </w:tblPr>
      <w:tblGrid>
        <w:gridCol w:w="2922"/>
        <w:gridCol w:w="2922"/>
      </w:tblGrid>
      <w:tr w:rsidR="00021E22" w14:paraId="138C9AD3" w14:textId="77777777" w:rsidTr="00021E22">
        <w:trPr>
          <w:cnfStyle w:val="100000000000" w:firstRow="1" w:lastRow="0" w:firstColumn="0" w:lastColumn="0" w:oddVBand="0" w:evenVBand="0" w:oddHBand="0" w:evenHBand="0" w:firstRowFirstColumn="0" w:firstRowLastColumn="0" w:lastRowFirstColumn="0" w:lastRowLastColumn="0"/>
        </w:trPr>
        <w:tc>
          <w:tcPr>
            <w:tcW w:w="2500" w:type="pct"/>
          </w:tcPr>
          <w:p w14:paraId="65419575" w14:textId="5B9FC324" w:rsidR="00021E22" w:rsidRPr="00B02E8A" w:rsidRDefault="00262667" w:rsidP="0039044A">
            <w:pPr>
              <w:rPr>
                <w:lang w:val="en-GB"/>
              </w:rPr>
            </w:pPr>
            <w:r>
              <w:rPr>
                <w:lang w:val="en-GB"/>
              </w:rPr>
              <w:t>Name</w:t>
            </w:r>
          </w:p>
        </w:tc>
        <w:tc>
          <w:tcPr>
            <w:tcW w:w="2500" w:type="pct"/>
          </w:tcPr>
          <w:p w14:paraId="200FA729" w14:textId="160372FA" w:rsidR="00021E22" w:rsidRPr="00B02E8A" w:rsidRDefault="00262667" w:rsidP="0039044A">
            <w:pPr>
              <w:rPr>
                <w:lang w:val="en-GB"/>
              </w:rPr>
            </w:pPr>
            <w:r>
              <w:rPr>
                <w:lang w:val="en-GB"/>
              </w:rPr>
              <w:t>Roll</w:t>
            </w:r>
          </w:p>
        </w:tc>
      </w:tr>
      <w:tr w:rsidR="00021E22" w14:paraId="422913EC" w14:textId="77777777" w:rsidTr="00021E22">
        <w:tc>
          <w:tcPr>
            <w:tcW w:w="2500" w:type="pct"/>
          </w:tcPr>
          <w:p w14:paraId="141C5CB5" w14:textId="36F3CA8E" w:rsidR="00021E22" w:rsidRPr="00B02E8A" w:rsidRDefault="00B02E8A" w:rsidP="00B02E8A">
            <w:pPr>
              <w:pStyle w:val="Default"/>
              <w:rPr>
                <w:lang w:val="en-GB"/>
              </w:rPr>
            </w:pPr>
            <w:r w:rsidRPr="00B20753">
              <w:rPr>
                <w:sz w:val="20"/>
                <w:szCs w:val="20"/>
              </w:rPr>
              <w:t xml:space="preserve">De la Fuente Bonilla, Fco. </w:t>
            </w:r>
            <w:r w:rsidRPr="00B02E8A">
              <w:rPr>
                <w:sz w:val="20"/>
                <w:szCs w:val="20"/>
                <w:lang w:val="en-GB"/>
              </w:rPr>
              <w:t xml:space="preserve">Javier </w:t>
            </w:r>
          </w:p>
        </w:tc>
        <w:tc>
          <w:tcPr>
            <w:tcW w:w="2500" w:type="pct"/>
          </w:tcPr>
          <w:p w14:paraId="1F1D4D3E" w14:textId="4021E702" w:rsidR="00021E22" w:rsidRPr="00B02E8A" w:rsidRDefault="00B02E8A" w:rsidP="0039044A">
            <w:pPr>
              <w:rPr>
                <w:b/>
                <w:lang w:val="en-GB"/>
              </w:rPr>
            </w:pPr>
            <w:r w:rsidRPr="00B02E8A">
              <w:rPr>
                <w:b/>
                <w:lang w:val="en-GB"/>
              </w:rPr>
              <w:t>CEO, Project manager</w:t>
            </w:r>
          </w:p>
        </w:tc>
      </w:tr>
      <w:tr w:rsidR="00021E22" w14:paraId="3002FCDF" w14:textId="77777777" w:rsidTr="00021E22">
        <w:tc>
          <w:tcPr>
            <w:tcW w:w="2500" w:type="pct"/>
          </w:tcPr>
          <w:p w14:paraId="3CEE1AC1" w14:textId="77777777" w:rsidR="00021E22" w:rsidRPr="00B02E8A" w:rsidRDefault="00021E22" w:rsidP="0039044A">
            <w:pPr>
              <w:rPr>
                <w:lang w:val="en-GB"/>
              </w:rPr>
            </w:pPr>
            <w:r w:rsidRPr="00B02E8A">
              <w:rPr>
                <w:lang w:val="en-GB"/>
              </w:rPr>
              <w:t>Molina Domínguez, Jorge Manuel</w:t>
            </w:r>
          </w:p>
        </w:tc>
        <w:tc>
          <w:tcPr>
            <w:tcW w:w="2500" w:type="pct"/>
          </w:tcPr>
          <w:p w14:paraId="158525AC" w14:textId="0D28BCB5" w:rsidR="00021E22" w:rsidRPr="00B02E8A" w:rsidRDefault="00B02E8A" w:rsidP="0039044A">
            <w:pPr>
              <w:rPr>
                <w:b/>
                <w:lang w:val="en-GB"/>
              </w:rPr>
            </w:pPr>
            <w:proofErr w:type="gramStart"/>
            <w:r w:rsidRPr="00B02E8A">
              <w:rPr>
                <w:b/>
                <w:lang w:val="en-GB"/>
              </w:rPr>
              <w:t>CCO,CIO</w:t>
            </w:r>
            <w:proofErr w:type="gramEnd"/>
          </w:p>
        </w:tc>
      </w:tr>
      <w:tr w:rsidR="00021E22" w14:paraId="52CCE2DD" w14:textId="77777777" w:rsidTr="00021E22">
        <w:tc>
          <w:tcPr>
            <w:tcW w:w="2500" w:type="pct"/>
          </w:tcPr>
          <w:p w14:paraId="7DABB220" w14:textId="45AC0042" w:rsidR="00021E22" w:rsidRPr="00B02E8A" w:rsidRDefault="00B02E8A" w:rsidP="00B02E8A">
            <w:pPr>
              <w:pStyle w:val="Default"/>
              <w:rPr>
                <w:lang w:val="en-GB"/>
              </w:rPr>
            </w:pPr>
            <w:r w:rsidRPr="00B02E8A">
              <w:rPr>
                <w:sz w:val="20"/>
                <w:szCs w:val="20"/>
                <w:lang w:val="en-GB"/>
              </w:rPr>
              <w:t xml:space="preserve">Bizcocho González, Mario </w:t>
            </w:r>
          </w:p>
        </w:tc>
        <w:tc>
          <w:tcPr>
            <w:tcW w:w="2500" w:type="pct"/>
          </w:tcPr>
          <w:p w14:paraId="3EDD81E4" w14:textId="7A9381E6" w:rsidR="00021E22" w:rsidRPr="00B02E8A" w:rsidRDefault="00B02E8A" w:rsidP="0039044A">
            <w:pPr>
              <w:rPr>
                <w:b/>
                <w:lang w:val="en-GB"/>
              </w:rPr>
            </w:pPr>
            <w:r w:rsidRPr="00B02E8A">
              <w:rPr>
                <w:b/>
                <w:lang w:val="en-GB"/>
              </w:rPr>
              <w:t>CMO, Product Owner</w:t>
            </w:r>
          </w:p>
        </w:tc>
      </w:tr>
      <w:tr w:rsidR="00021E22" w14:paraId="4E60A2D1" w14:textId="77777777" w:rsidTr="00021E22">
        <w:tc>
          <w:tcPr>
            <w:tcW w:w="2500" w:type="pct"/>
          </w:tcPr>
          <w:p w14:paraId="6AA82CCB" w14:textId="121D0461" w:rsidR="00723AB3" w:rsidRPr="00B20753" w:rsidRDefault="00723AB3" w:rsidP="00723AB3">
            <w:pPr>
              <w:pStyle w:val="Default"/>
              <w:rPr>
                <w:sz w:val="20"/>
                <w:szCs w:val="20"/>
              </w:rPr>
            </w:pPr>
            <w:r w:rsidRPr="00B20753">
              <w:rPr>
                <w:sz w:val="20"/>
                <w:szCs w:val="20"/>
              </w:rPr>
              <w:t xml:space="preserve">Arenas </w:t>
            </w:r>
            <w:proofErr w:type="spellStart"/>
            <w:r w:rsidRPr="00B20753">
              <w:rPr>
                <w:sz w:val="20"/>
                <w:szCs w:val="20"/>
              </w:rPr>
              <w:t>Arenas</w:t>
            </w:r>
            <w:proofErr w:type="spellEnd"/>
            <w:r w:rsidRPr="00B20753">
              <w:rPr>
                <w:sz w:val="20"/>
                <w:szCs w:val="20"/>
              </w:rPr>
              <w:t xml:space="preserve">, Antonio </w:t>
            </w:r>
          </w:p>
          <w:p w14:paraId="409A92D6" w14:textId="77777777" w:rsidR="00723AB3" w:rsidRPr="00B20753" w:rsidRDefault="00723AB3" w:rsidP="00723AB3">
            <w:pPr>
              <w:pStyle w:val="Default"/>
              <w:rPr>
                <w:sz w:val="20"/>
                <w:szCs w:val="20"/>
              </w:rPr>
            </w:pPr>
            <w:r w:rsidRPr="00B20753">
              <w:rPr>
                <w:sz w:val="20"/>
                <w:szCs w:val="20"/>
              </w:rPr>
              <w:t xml:space="preserve">Monteseirín Puig, Alejandro </w:t>
            </w:r>
          </w:p>
          <w:p w14:paraId="6CDE8B62" w14:textId="77777777" w:rsidR="00723AB3" w:rsidRPr="00B20753" w:rsidRDefault="00723AB3" w:rsidP="00723AB3">
            <w:pPr>
              <w:pStyle w:val="Default"/>
              <w:rPr>
                <w:sz w:val="20"/>
                <w:szCs w:val="20"/>
              </w:rPr>
            </w:pPr>
            <w:r w:rsidRPr="00B20753">
              <w:rPr>
                <w:sz w:val="20"/>
                <w:szCs w:val="20"/>
              </w:rPr>
              <w:t xml:space="preserve">Pazo Jiménez, Pablo </w:t>
            </w:r>
          </w:p>
          <w:p w14:paraId="309610AF" w14:textId="77777777" w:rsidR="00723AB3" w:rsidRPr="00B20753" w:rsidRDefault="00723AB3" w:rsidP="00723AB3">
            <w:pPr>
              <w:pStyle w:val="Default"/>
              <w:rPr>
                <w:sz w:val="20"/>
                <w:szCs w:val="20"/>
              </w:rPr>
            </w:pPr>
            <w:r w:rsidRPr="00B20753">
              <w:rPr>
                <w:sz w:val="20"/>
                <w:szCs w:val="20"/>
              </w:rPr>
              <w:t xml:space="preserve">Pérez Piñero, Iván </w:t>
            </w:r>
          </w:p>
          <w:p w14:paraId="3D313F2F" w14:textId="080ADA93" w:rsidR="00021E22" w:rsidRPr="00B02E8A" w:rsidRDefault="00723AB3" w:rsidP="00723AB3">
            <w:pPr>
              <w:rPr>
                <w:lang w:val="en-GB"/>
              </w:rPr>
            </w:pPr>
            <w:r w:rsidRPr="00B02E8A">
              <w:rPr>
                <w:sz w:val="20"/>
                <w:lang w:val="en-GB"/>
              </w:rPr>
              <w:t>Santos Batista, Miguel</w:t>
            </w:r>
          </w:p>
        </w:tc>
        <w:tc>
          <w:tcPr>
            <w:tcW w:w="2500" w:type="pct"/>
          </w:tcPr>
          <w:p w14:paraId="2551CE36" w14:textId="029A1BC9" w:rsidR="00021E22" w:rsidRPr="00B02E8A" w:rsidRDefault="00B02E8A" w:rsidP="0039044A">
            <w:pPr>
              <w:rPr>
                <w:b/>
                <w:lang w:val="en-GB"/>
              </w:rPr>
            </w:pPr>
            <w:r w:rsidRPr="00B02E8A">
              <w:rPr>
                <w:b/>
                <w:lang w:val="en-GB"/>
              </w:rPr>
              <w:t>Developers</w:t>
            </w:r>
          </w:p>
        </w:tc>
      </w:tr>
    </w:tbl>
    <w:p w14:paraId="429C657D" w14:textId="77777777" w:rsidR="00723AB3" w:rsidRDefault="00723AB3" w:rsidP="00723AB3">
      <w:pPr>
        <w:pStyle w:val="Ttulo1"/>
      </w:pPr>
      <w:r w:rsidRPr="00723AB3">
        <w:rPr>
          <w:lang w:val="en-GB"/>
        </w:rPr>
        <w:t>attendee</w:t>
      </w:r>
    </w:p>
    <w:p w14:paraId="78AAB2EF" w14:textId="77777777" w:rsidR="00EE064E" w:rsidRPr="00420B3E" w:rsidRDefault="00EE064E" w:rsidP="00EE064E">
      <w:pPr>
        <w:rPr>
          <w:b/>
          <w:sz w:val="20"/>
        </w:rPr>
      </w:pPr>
      <w:r w:rsidRPr="00420B3E">
        <w:rPr>
          <w:b/>
          <w:noProof/>
          <w:sz w:val="20"/>
        </w:rPr>
        <w:drawing>
          <wp:anchor distT="0" distB="0" distL="114300" distR="114300" simplePos="0" relativeHeight="251666432" behindDoc="0" locked="0" layoutInCell="1" allowOverlap="1" wp14:anchorId="040E6737" wp14:editId="5F63EC23">
            <wp:simplePos x="0" y="0"/>
            <wp:positionH relativeFrom="column">
              <wp:posOffset>4131945</wp:posOffset>
            </wp:positionH>
            <wp:positionV relativeFrom="paragraph">
              <wp:posOffset>195580</wp:posOffset>
            </wp:positionV>
            <wp:extent cx="1196340" cy="715645"/>
            <wp:effectExtent l="0" t="0" r="381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9-03-15_22-52-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340" cy="715645"/>
                    </a:xfrm>
                    <a:prstGeom prst="rect">
                      <a:avLst/>
                    </a:prstGeom>
                  </pic:spPr>
                </pic:pic>
              </a:graphicData>
            </a:graphic>
            <wp14:sizeRelH relativeFrom="margin">
              <wp14:pctWidth>0</wp14:pctWidth>
            </wp14:sizeRelH>
          </wp:anchor>
        </w:drawing>
      </w:r>
      <w:r w:rsidRPr="00420B3E">
        <w:rPr>
          <w:b/>
          <w:sz w:val="20"/>
        </w:rPr>
        <w:t>De la Fuente Bonilla, Fco. Javier</w:t>
      </w:r>
      <w:r w:rsidRPr="00420B3E">
        <w:rPr>
          <w:b/>
          <w:sz w:val="20"/>
        </w:rPr>
        <w:tab/>
      </w:r>
      <w:r w:rsidRPr="00420B3E">
        <w:rPr>
          <w:b/>
          <w:sz w:val="20"/>
        </w:rPr>
        <w:tab/>
      </w:r>
      <w:r w:rsidRPr="00420B3E">
        <w:rPr>
          <w:b/>
          <w:sz w:val="20"/>
        </w:rPr>
        <w:tab/>
      </w:r>
      <w:r w:rsidRPr="00420B3E">
        <w:rPr>
          <w:b/>
          <w:sz w:val="20"/>
        </w:rPr>
        <w:tab/>
      </w:r>
      <w:r w:rsidRPr="00420B3E">
        <w:rPr>
          <w:b/>
          <w:sz w:val="20"/>
        </w:rPr>
        <w:tab/>
        <w:t>Pérez Piñero, Iván</w:t>
      </w:r>
    </w:p>
    <w:p w14:paraId="479F7AF4" w14:textId="77777777" w:rsidR="00EE064E" w:rsidRPr="00420B3E" w:rsidRDefault="00EE064E" w:rsidP="00EE064E">
      <w:pPr>
        <w:rPr>
          <w:b/>
          <w:sz w:val="20"/>
        </w:rPr>
      </w:pPr>
      <w:r w:rsidRPr="00420B3E">
        <w:rPr>
          <w:b/>
          <w:noProof/>
          <w:lang w:val="en-GB"/>
        </w:rPr>
        <w:drawing>
          <wp:anchor distT="0" distB="0" distL="114300" distR="114300" simplePos="0" relativeHeight="251659264" behindDoc="0" locked="0" layoutInCell="1" allowOverlap="1" wp14:anchorId="39DF2EE6" wp14:editId="4216FA0F">
            <wp:simplePos x="0" y="0"/>
            <wp:positionH relativeFrom="margin">
              <wp:align>left</wp:align>
            </wp:positionH>
            <wp:positionV relativeFrom="paragraph">
              <wp:posOffset>41275</wp:posOffset>
            </wp:positionV>
            <wp:extent cx="1402080" cy="551815"/>
            <wp:effectExtent l="0" t="0" r="7620" b="635"/>
            <wp:wrapNone/>
            <wp:docPr id="10" name="Imagen 10"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p>
    <w:p w14:paraId="4C3CAD7E" w14:textId="77777777" w:rsidR="00EE064E" w:rsidRPr="00420B3E" w:rsidRDefault="00EE064E" w:rsidP="00EE064E">
      <w:pPr>
        <w:rPr>
          <w:b/>
          <w:sz w:val="20"/>
        </w:rPr>
      </w:pPr>
    </w:p>
    <w:p w14:paraId="4ED8A638" w14:textId="77777777" w:rsidR="00EE064E" w:rsidRPr="00420B3E" w:rsidRDefault="00EE064E" w:rsidP="00EE064E">
      <w:pPr>
        <w:rPr>
          <w:b/>
          <w:sz w:val="20"/>
        </w:rPr>
      </w:pPr>
    </w:p>
    <w:p w14:paraId="686D9E50" w14:textId="39FB57F4" w:rsidR="00EE064E" w:rsidRPr="00420B3E" w:rsidRDefault="00723AB3" w:rsidP="00EE064E">
      <w:pPr>
        <w:rPr>
          <w:b/>
          <w:sz w:val="20"/>
        </w:rPr>
      </w:pPr>
      <w:r w:rsidRPr="00420B3E">
        <w:rPr>
          <w:b/>
          <w:noProof/>
          <w:lang w:val="en-GB"/>
        </w:rPr>
        <w:drawing>
          <wp:anchor distT="0" distB="0" distL="114300" distR="114300" simplePos="0" relativeHeight="251660288" behindDoc="0" locked="0" layoutInCell="1" allowOverlap="1" wp14:anchorId="2796847B" wp14:editId="63F443B5">
            <wp:simplePos x="0" y="0"/>
            <wp:positionH relativeFrom="column">
              <wp:posOffset>4220210</wp:posOffset>
            </wp:positionH>
            <wp:positionV relativeFrom="paragraph">
              <wp:posOffset>360045</wp:posOffset>
            </wp:positionV>
            <wp:extent cx="1290523" cy="662940"/>
            <wp:effectExtent l="0" t="0" r="508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290523" cy="662940"/>
                    </a:xfrm>
                    <a:prstGeom prst="rect">
                      <a:avLst/>
                    </a:prstGeom>
                  </pic:spPr>
                </pic:pic>
              </a:graphicData>
            </a:graphic>
            <wp14:sizeRelH relativeFrom="margin">
              <wp14:pctWidth>0</wp14:pctWidth>
            </wp14:sizeRelH>
            <wp14:sizeRelV relativeFrom="margin">
              <wp14:pctHeight>0</wp14:pctHeight>
            </wp14:sizeRelV>
          </wp:anchor>
        </w:drawing>
      </w:r>
      <w:r w:rsidR="00EE064E" w:rsidRPr="00420B3E">
        <w:rPr>
          <w:b/>
          <w:sz w:val="20"/>
        </w:rPr>
        <w:t xml:space="preserve">Arenas </w:t>
      </w:r>
      <w:proofErr w:type="spellStart"/>
      <w:r w:rsidR="00EE064E" w:rsidRPr="00420B3E">
        <w:rPr>
          <w:b/>
          <w:sz w:val="20"/>
        </w:rPr>
        <w:t>Arenas</w:t>
      </w:r>
      <w:proofErr w:type="spellEnd"/>
      <w:r w:rsidR="00EE064E" w:rsidRPr="00420B3E">
        <w:rPr>
          <w:b/>
          <w:sz w:val="20"/>
        </w:rPr>
        <w:t>, Antonio</w:t>
      </w:r>
      <w:r w:rsidR="00EE064E" w:rsidRPr="00420B3E">
        <w:rPr>
          <w:b/>
          <w:sz w:val="20"/>
        </w:rPr>
        <w:tab/>
      </w:r>
      <w:r w:rsidR="00EE064E" w:rsidRPr="00420B3E">
        <w:rPr>
          <w:b/>
          <w:sz w:val="20"/>
        </w:rPr>
        <w:tab/>
      </w:r>
      <w:r w:rsidR="00EE064E" w:rsidRPr="00420B3E">
        <w:rPr>
          <w:b/>
          <w:sz w:val="20"/>
        </w:rPr>
        <w:tab/>
      </w:r>
      <w:r w:rsidR="00EE064E" w:rsidRPr="00420B3E">
        <w:rPr>
          <w:b/>
          <w:sz w:val="20"/>
        </w:rPr>
        <w:tab/>
      </w:r>
      <w:r w:rsidR="00EE064E" w:rsidRPr="00420B3E">
        <w:rPr>
          <w:b/>
          <w:sz w:val="20"/>
        </w:rPr>
        <w:tab/>
      </w:r>
      <w:r w:rsidR="00EE064E" w:rsidRPr="00420B3E">
        <w:rPr>
          <w:b/>
          <w:sz w:val="20"/>
        </w:rPr>
        <w:tab/>
        <w:t>Molina Domínguez, Jorge Manuel</w:t>
      </w:r>
    </w:p>
    <w:p w14:paraId="505F5973" w14:textId="73EBD946" w:rsidR="00EE064E" w:rsidRPr="00420B3E" w:rsidRDefault="00EE064E" w:rsidP="00EE064E">
      <w:pPr>
        <w:rPr>
          <w:b/>
          <w:sz w:val="20"/>
        </w:rPr>
      </w:pPr>
      <w:r w:rsidRPr="00420B3E">
        <w:rPr>
          <w:b/>
          <w:noProof/>
          <w:sz w:val="20"/>
        </w:rPr>
        <w:drawing>
          <wp:anchor distT="0" distB="0" distL="114300" distR="114300" simplePos="0" relativeHeight="251663360" behindDoc="0" locked="0" layoutInCell="1" allowOverlap="1" wp14:anchorId="0683D663" wp14:editId="78F02571">
            <wp:simplePos x="0" y="0"/>
            <wp:positionH relativeFrom="margin">
              <wp:align>left</wp:align>
            </wp:positionH>
            <wp:positionV relativeFrom="paragraph">
              <wp:posOffset>62865</wp:posOffset>
            </wp:positionV>
            <wp:extent cx="1181100" cy="841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Antonio.jpeg"/>
                    <pic:cNvPicPr/>
                  </pic:nvPicPr>
                  <pic:blipFill>
                    <a:blip r:embed="rId12">
                      <a:extLst>
                        <a:ext uri="{28A0092B-C50C-407E-A947-70E740481C1C}">
                          <a14:useLocalDpi xmlns:a14="http://schemas.microsoft.com/office/drawing/2010/main" val="0"/>
                        </a:ext>
                      </a:extLst>
                    </a:blip>
                    <a:stretch>
                      <a:fillRect/>
                    </a:stretch>
                  </pic:blipFill>
                  <pic:spPr>
                    <a:xfrm>
                      <a:off x="0" y="0"/>
                      <a:ext cx="1181100" cy="841375"/>
                    </a:xfrm>
                    <a:prstGeom prst="rect">
                      <a:avLst/>
                    </a:prstGeom>
                  </pic:spPr>
                </pic:pic>
              </a:graphicData>
            </a:graphic>
          </wp:anchor>
        </w:drawing>
      </w:r>
    </w:p>
    <w:p w14:paraId="74F76A50" w14:textId="77777777" w:rsidR="00EE064E" w:rsidRPr="00420B3E" w:rsidRDefault="00EE064E" w:rsidP="00EE064E">
      <w:pPr>
        <w:rPr>
          <w:b/>
          <w:sz w:val="20"/>
        </w:rPr>
      </w:pPr>
    </w:p>
    <w:p w14:paraId="52B68196" w14:textId="77777777" w:rsidR="00EE064E" w:rsidRPr="00420B3E" w:rsidRDefault="00EE064E" w:rsidP="00EE064E">
      <w:pPr>
        <w:rPr>
          <w:b/>
          <w:sz w:val="20"/>
        </w:rPr>
      </w:pPr>
    </w:p>
    <w:p w14:paraId="3E964184" w14:textId="77777777" w:rsidR="00EE064E" w:rsidRPr="00420B3E" w:rsidRDefault="00EE064E" w:rsidP="00EE064E">
      <w:pPr>
        <w:rPr>
          <w:b/>
          <w:sz w:val="20"/>
        </w:rPr>
      </w:pPr>
    </w:p>
    <w:p w14:paraId="255C3F9E" w14:textId="77777777" w:rsidR="00EE064E" w:rsidRPr="00420B3E" w:rsidRDefault="00EE064E" w:rsidP="00EE064E">
      <w:pPr>
        <w:rPr>
          <w:b/>
          <w:sz w:val="20"/>
        </w:rPr>
      </w:pPr>
      <w:r w:rsidRPr="00420B3E">
        <w:rPr>
          <w:b/>
          <w:noProof/>
          <w:sz w:val="20"/>
        </w:rPr>
        <w:drawing>
          <wp:anchor distT="0" distB="0" distL="114300" distR="114300" simplePos="0" relativeHeight="251664384" behindDoc="0" locked="0" layoutInCell="1" allowOverlap="1" wp14:anchorId="4AA77429" wp14:editId="1520359E">
            <wp:simplePos x="0" y="0"/>
            <wp:positionH relativeFrom="margin">
              <wp:align>left</wp:align>
            </wp:positionH>
            <wp:positionV relativeFrom="paragraph">
              <wp:posOffset>269875</wp:posOffset>
            </wp:positionV>
            <wp:extent cx="1610429" cy="769620"/>
            <wp:effectExtent l="0" t="0" r="8890" b="0"/>
            <wp:wrapNone/>
            <wp:docPr id="15" name="Imagen 15" descr="Imagen que contiene percha, objeto, insec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2019-03-15_22-26-27.jpg"/>
                    <pic:cNvPicPr/>
                  </pic:nvPicPr>
                  <pic:blipFill>
                    <a:blip r:embed="rId13">
                      <a:extLst>
                        <a:ext uri="{28A0092B-C50C-407E-A947-70E740481C1C}">
                          <a14:useLocalDpi xmlns:a14="http://schemas.microsoft.com/office/drawing/2010/main" val="0"/>
                        </a:ext>
                      </a:extLst>
                    </a:blip>
                    <a:stretch>
                      <a:fillRect/>
                    </a:stretch>
                  </pic:blipFill>
                  <pic:spPr>
                    <a:xfrm>
                      <a:off x="0" y="0"/>
                      <a:ext cx="1614679" cy="771651"/>
                    </a:xfrm>
                    <a:prstGeom prst="rect">
                      <a:avLst/>
                    </a:prstGeom>
                  </pic:spPr>
                </pic:pic>
              </a:graphicData>
            </a:graphic>
            <wp14:sizeRelH relativeFrom="margin">
              <wp14:pctWidth>0</wp14:pctWidth>
            </wp14:sizeRelH>
            <wp14:sizeRelV relativeFrom="margin">
              <wp14:pctHeight>0</wp14:pctHeight>
            </wp14:sizeRelV>
          </wp:anchor>
        </w:drawing>
      </w:r>
      <w:r w:rsidRPr="00420B3E">
        <w:rPr>
          <w:b/>
          <w:noProof/>
          <w:lang w:val="en-GB"/>
        </w:rPr>
        <w:drawing>
          <wp:anchor distT="0" distB="0" distL="114300" distR="114300" simplePos="0" relativeHeight="251661312" behindDoc="0" locked="0" layoutInCell="1" allowOverlap="1" wp14:anchorId="0FB5B762" wp14:editId="4948DAEE">
            <wp:simplePos x="0" y="0"/>
            <wp:positionH relativeFrom="margin">
              <wp:posOffset>3695700</wp:posOffset>
            </wp:positionH>
            <wp:positionV relativeFrom="paragraph">
              <wp:posOffset>201930</wp:posOffset>
            </wp:positionV>
            <wp:extent cx="1303020" cy="7944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420B3E">
        <w:rPr>
          <w:b/>
          <w:sz w:val="20"/>
        </w:rPr>
        <w:t>Monteseirín Puig, Alejandro</w:t>
      </w:r>
      <w:r w:rsidRPr="00420B3E">
        <w:rPr>
          <w:b/>
          <w:sz w:val="20"/>
        </w:rPr>
        <w:tab/>
      </w:r>
      <w:r w:rsidRPr="00420B3E">
        <w:rPr>
          <w:b/>
          <w:sz w:val="20"/>
        </w:rPr>
        <w:tab/>
      </w:r>
      <w:r w:rsidRPr="00420B3E">
        <w:rPr>
          <w:b/>
          <w:sz w:val="20"/>
        </w:rPr>
        <w:tab/>
      </w:r>
      <w:r w:rsidRPr="00420B3E">
        <w:rPr>
          <w:b/>
          <w:sz w:val="20"/>
        </w:rPr>
        <w:tab/>
      </w:r>
      <w:r w:rsidRPr="00420B3E">
        <w:rPr>
          <w:b/>
          <w:sz w:val="20"/>
        </w:rPr>
        <w:tab/>
        <w:t>Bizcocho González, Mario</w:t>
      </w:r>
    </w:p>
    <w:p w14:paraId="5F0161FE" w14:textId="77777777" w:rsidR="00EE064E" w:rsidRPr="00420B3E" w:rsidRDefault="00EE064E" w:rsidP="00EE064E">
      <w:pPr>
        <w:rPr>
          <w:b/>
          <w:sz w:val="20"/>
        </w:rPr>
      </w:pPr>
    </w:p>
    <w:p w14:paraId="5319460F" w14:textId="77777777" w:rsidR="00EE064E" w:rsidRPr="00420B3E" w:rsidRDefault="00EE064E" w:rsidP="00EE064E">
      <w:pPr>
        <w:rPr>
          <w:b/>
          <w:sz w:val="20"/>
        </w:rPr>
      </w:pPr>
    </w:p>
    <w:p w14:paraId="0BA17FCD" w14:textId="77777777" w:rsidR="00EE064E" w:rsidRPr="00420B3E" w:rsidRDefault="00EE064E" w:rsidP="00EE064E">
      <w:pPr>
        <w:rPr>
          <w:b/>
          <w:sz w:val="20"/>
        </w:rPr>
      </w:pPr>
    </w:p>
    <w:p w14:paraId="4DB0807D" w14:textId="77777777" w:rsidR="00EE064E" w:rsidRPr="00420B3E" w:rsidRDefault="00EE064E" w:rsidP="00EE064E">
      <w:pPr>
        <w:rPr>
          <w:b/>
        </w:rPr>
      </w:pPr>
      <w:r w:rsidRPr="00420B3E">
        <w:rPr>
          <w:b/>
          <w:sz w:val="20"/>
        </w:rPr>
        <w:t>Santos Batista, Miguel</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Pazo Jiménez, Pablo</w:t>
      </w:r>
    </w:p>
    <w:p w14:paraId="073E0AEA" w14:textId="77777777" w:rsidR="00EE064E" w:rsidRPr="001051B4" w:rsidRDefault="00EE064E" w:rsidP="00EE064E">
      <w:r>
        <w:rPr>
          <w:noProof/>
        </w:rPr>
        <w:drawing>
          <wp:anchor distT="0" distB="0" distL="114300" distR="114300" simplePos="0" relativeHeight="251662336" behindDoc="0" locked="0" layoutInCell="1" allowOverlap="1" wp14:anchorId="0B03BC5F" wp14:editId="295E4F2C">
            <wp:simplePos x="0" y="0"/>
            <wp:positionH relativeFrom="margin">
              <wp:align>left</wp:align>
            </wp:positionH>
            <wp:positionV relativeFrom="paragraph">
              <wp:posOffset>6350</wp:posOffset>
            </wp:positionV>
            <wp:extent cx="1233805" cy="899160"/>
            <wp:effectExtent l="0" t="0" r="4445" b="0"/>
            <wp:wrapNone/>
            <wp:docPr id="11" name="Imagen 1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migue.jpg"/>
                    <pic:cNvPicPr/>
                  </pic:nvPicPr>
                  <pic:blipFill>
                    <a:blip r:embed="rId15">
                      <a:extLst>
                        <a:ext uri="{28A0092B-C50C-407E-A947-70E740481C1C}">
                          <a14:useLocalDpi xmlns:a14="http://schemas.microsoft.com/office/drawing/2010/main" val="0"/>
                        </a:ext>
                      </a:extLst>
                    </a:blip>
                    <a:stretch>
                      <a:fillRect/>
                    </a:stretch>
                  </pic:blipFill>
                  <pic:spPr>
                    <a:xfrm>
                      <a:off x="0" y="0"/>
                      <a:ext cx="1233805" cy="899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210097A" wp14:editId="5C485387">
            <wp:simplePos x="0" y="0"/>
            <wp:positionH relativeFrom="column">
              <wp:posOffset>3613785</wp:posOffset>
            </wp:positionH>
            <wp:positionV relativeFrom="paragraph">
              <wp:posOffset>4445</wp:posOffset>
            </wp:positionV>
            <wp:extent cx="1211580" cy="967740"/>
            <wp:effectExtent l="0" t="0" r="762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_2019-03-15_22-38-32.jpg"/>
                    <pic:cNvPicPr/>
                  </pic:nvPicPr>
                  <pic:blipFill>
                    <a:blip r:embed="rId16">
                      <a:extLst>
                        <a:ext uri="{28A0092B-C50C-407E-A947-70E740481C1C}">
                          <a14:useLocalDpi xmlns:a14="http://schemas.microsoft.com/office/drawing/2010/main" val="0"/>
                        </a:ext>
                      </a:extLst>
                    </a:blip>
                    <a:stretch>
                      <a:fillRect/>
                    </a:stretch>
                  </pic:blipFill>
                  <pic:spPr>
                    <a:xfrm>
                      <a:off x="0" y="0"/>
                      <a:ext cx="1211580" cy="967740"/>
                    </a:xfrm>
                    <a:prstGeom prst="rect">
                      <a:avLst/>
                    </a:prstGeom>
                  </pic:spPr>
                </pic:pic>
              </a:graphicData>
            </a:graphic>
            <wp14:sizeRelV relativeFrom="margin">
              <wp14:pctHeight>0</wp14:pctHeight>
            </wp14:sizeRelV>
          </wp:anchor>
        </w:drawing>
      </w:r>
    </w:p>
    <w:p w14:paraId="72355BC4" w14:textId="77777777" w:rsidR="00EE064E" w:rsidRPr="001051B4" w:rsidRDefault="00EE064E" w:rsidP="00EE064E"/>
    <w:p w14:paraId="1C25FEBF" w14:textId="77777777" w:rsidR="00EE064E" w:rsidRPr="00EE064E" w:rsidRDefault="00EE064E" w:rsidP="00EE064E"/>
    <w:p w14:paraId="21F59B7F" w14:textId="77777777" w:rsidR="00EE064E" w:rsidRDefault="00EE064E">
      <w:pPr>
        <w:pStyle w:val="Ttulo1"/>
      </w:pPr>
    </w:p>
    <w:p w14:paraId="51BCE6E2" w14:textId="77777777" w:rsidR="00723AB3" w:rsidRPr="00E86A98" w:rsidRDefault="00723AB3" w:rsidP="00723AB3">
      <w:pPr>
        <w:pStyle w:val="Ttulo1"/>
        <w:rPr>
          <w:lang w:val="en-GB"/>
        </w:rPr>
      </w:pPr>
      <w:r>
        <w:rPr>
          <w:lang w:val="en"/>
        </w:rPr>
        <w:t>Absent</w:t>
      </w:r>
    </w:p>
    <w:p w14:paraId="1F079007" w14:textId="11420B7C" w:rsidR="00021E22" w:rsidRPr="00723AB3" w:rsidRDefault="00021E22" w:rsidP="00021E22">
      <w:pPr>
        <w:rPr>
          <w:lang w:val="en-GB"/>
        </w:rPr>
      </w:pPr>
      <w:r w:rsidRPr="00723AB3">
        <w:rPr>
          <w:lang w:val="en-GB"/>
        </w:rPr>
        <w:t xml:space="preserve">No </w:t>
      </w:r>
      <w:r w:rsidR="00723AB3" w:rsidRPr="00723AB3">
        <w:rPr>
          <w:lang w:val="en-GB"/>
        </w:rPr>
        <w:t>Proceed</w:t>
      </w:r>
    </w:p>
    <w:p w14:paraId="4E95260C" w14:textId="77777777" w:rsidR="00723AB3" w:rsidRPr="00E86A98" w:rsidRDefault="00723AB3" w:rsidP="00723AB3">
      <w:pPr>
        <w:pStyle w:val="Ttulo1"/>
        <w:rPr>
          <w:lang w:val="en-GB"/>
        </w:rPr>
      </w:pPr>
      <w:r>
        <w:rPr>
          <w:lang w:val="en"/>
        </w:rPr>
        <w:t>Date and place</w:t>
      </w:r>
    </w:p>
    <w:p w14:paraId="43C65871" w14:textId="1EFF5F0E" w:rsidR="00B02E8A" w:rsidRPr="00B02E8A" w:rsidRDefault="00B02E8A" w:rsidP="00210E6A">
      <w:pPr>
        <w:rPr>
          <w:lang w:val="en-GB"/>
        </w:rPr>
      </w:pPr>
      <w:r>
        <w:rPr>
          <w:lang w:val="en"/>
        </w:rPr>
        <w:t xml:space="preserve">Being on Friday </w:t>
      </w:r>
      <w:r w:rsidR="00313CC0">
        <w:rPr>
          <w:lang w:val="en"/>
        </w:rPr>
        <w:t xml:space="preserve">April </w:t>
      </w:r>
      <w:r w:rsidR="00185FB9">
        <w:rPr>
          <w:lang w:val="en"/>
        </w:rPr>
        <w:t>26</w:t>
      </w:r>
      <w:r>
        <w:rPr>
          <w:lang w:val="en"/>
        </w:rPr>
        <w:t>, 2019, and verified the attendance of all the summoned, began at 11:15 hrs. To the Sprint review meeting for the AIM GAMES project, which ended at 12:30 hrs.</w:t>
      </w:r>
    </w:p>
    <w:p w14:paraId="71E6A90A" w14:textId="77777777" w:rsidR="00021E22" w:rsidRPr="00B20753" w:rsidRDefault="005735D1" w:rsidP="00021E22">
      <w:pPr>
        <w:pStyle w:val="Ttulo1"/>
        <w:rPr>
          <w:lang w:val="en-GB"/>
        </w:rPr>
      </w:pPr>
      <w:r w:rsidRPr="00B20753">
        <w:rPr>
          <w:lang w:val="en-GB"/>
        </w:rPr>
        <w:t xml:space="preserve">AGENDA </w:t>
      </w:r>
    </w:p>
    <w:p w14:paraId="33D4079D" w14:textId="203590DA" w:rsidR="00723AB3" w:rsidRDefault="005735D1" w:rsidP="00723AB3">
      <w:pPr>
        <w:rPr>
          <w:lang w:val="en"/>
        </w:rPr>
      </w:pPr>
      <w:r w:rsidRPr="00723AB3">
        <w:rPr>
          <w:lang w:val="en-GB"/>
        </w:rPr>
        <w:t>1º</w:t>
      </w:r>
      <w:r w:rsidR="008005DD" w:rsidRPr="00723AB3">
        <w:rPr>
          <w:lang w:val="en-GB"/>
        </w:rPr>
        <w:t xml:space="preserve"> </w:t>
      </w:r>
      <w:r w:rsidR="00723AB3">
        <w:rPr>
          <w:lang w:val="en"/>
        </w:rPr>
        <w:t xml:space="preserve">Review of things created to date and discuss problems that have showed up </w:t>
      </w:r>
    </w:p>
    <w:p w14:paraId="1E8339B3" w14:textId="77777777" w:rsidR="00723AB3" w:rsidRPr="00E86A98" w:rsidRDefault="00723AB3" w:rsidP="00723AB3">
      <w:pPr>
        <w:pStyle w:val="Ttulo1"/>
        <w:rPr>
          <w:lang w:val="en-GB"/>
        </w:rPr>
      </w:pPr>
      <w:r>
        <w:rPr>
          <w:lang w:val="en"/>
        </w:rPr>
        <w:t>Development of the meeting and agreements</w:t>
      </w:r>
    </w:p>
    <w:p w14:paraId="6B4A8E68" w14:textId="3BA44C4D" w:rsidR="006F54B9" w:rsidRPr="00723AB3" w:rsidRDefault="00723AB3">
      <w:pPr>
        <w:pStyle w:val="Ttulo2"/>
        <w:rPr>
          <w:lang w:val="en-GB"/>
        </w:rPr>
      </w:pPr>
      <w:r>
        <w:rPr>
          <w:lang w:val="en"/>
        </w:rPr>
        <w:t>Review of things created to date and discuss problems that have showed up</w:t>
      </w:r>
      <w:r w:rsidR="00D8411B" w:rsidRPr="00723AB3">
        <w:rPr>
          <w:lang w:val="en-GB"/>
        </w:rPr>
        <w:t xml:space="preserve"> </w:t>
      </w:r>
    </w:p>
    <w:sdt>
      <w:sdtPr>
        <w:id w:val="-2113425653"/>
        <w:placeholder>
          <w:docPart w:val="F1327EF7360F4EFF9E7AFFEE43AA7CA7"/>
        </w:placeholder>
        <w15:appearance w15:val="hidden"/>
      </w:sdtPr>
      <w:sdtEndPr/>
      <w:sdtContent>
        <w:p w14:paraId="18696BE9" w14:textId="77777777" w:rsidR="00262667" w:rsidRPr="00262667" w:rsidRDefault="00262667" w:rsidP="00262667">
          <w:pPr>
            <w:rPr>
              <w:lang w:val="en-GB"/>
            </w:rPr>
          </w:pPr>
          <w:r w:rsidRPr="00262667">
            <w:rPr>
              <w:lang w:val="en-GB"/>
            </w:rPr>
            <w:t>During the meeting there was a discussion about how the sprint was going and the biggest problems that were encountered in terms of organization and development.</w:t>
          </w:r>
        </w:p>
        <w:p w14:paraId="3C45112A" w14:textId="6490C2AB" w:rsidR="00185FB9" w:rsidRDefault="00262667" w:rsidP="00262667">
          <w:pPr>
            <w:rPr>
              <w:lang w:val="en-GB"/>
            </w:rPr>
          </w:pPr>
          <w:r w:rsidRPr="00262667">
            <w:rPr>
              <w:lang w:val="en-GB"/>
            </w:rPr>
            <w:t xml:space="preserve">The main problems </w:t>
          </w:r>
          <w:r w:rsidR="00185FB9" w:rsidRPr="00262667">
            <w:rPr>
              <w:lang w:val="en-GB"/>
            </w:rPr>
            <w:t>w</w:t>
          </w:r>
          <w:r w:rsidR="00185FB9">
            <w:rPr>
              <w:lang w:val="en-GB"/>
            </w:rPr>
            <w:t>ere</w:t>
          </w:r>
          <w:r w:rsidR="00313CC0">
            <w:rPr>
              <w:lang w:val="en-GB"/>
            </w:rPr>
            <w:t xml:space="preserve"> </w:t>
          </w:r>
          <w:r w:rsidR="00185FB9">
            <w:rPr>
              <w:lang w:val="en-GB"/>
            </w:rPr>
            <w:t xml:space="preserve">the lack of communication and low </w:t>
          </w:r>
          <w:bookmarkStart w:id="0" w:name="_GoBack"/>
          <w:r w:rsidR="00185FB9">
            <w:rPr>
              <w:lang w:val="en-GB"/>
            </w:rPr>
            <w:t>work</w:t>
          </w:r>
          <w:bookmarkEnd w:id="0"/>
          <w:r w:rsidR="00185FB9">
            <w:rPr>
              <w:lang w:val="en-GB"/>
            </w:rPr>
            <w:t xml:space="preserve"> invested in the project to date.</w:t>
          </w:r>
        </w:p>
        <w:p w14:paraId="7F430CB8" w14:textId="77777777" w:rsidR="00185FB9" w:rsidRDefault="00313CC0" w:rsidP="00262667">
          <w:pPr>
            <w:rPr>
              <w:lang w:val="en-GB"/>
            </w:rPr>
          </w:pPr>
          <w:r>
            <w:rPr>
              <w:lang w:val="en-GB"/>
            </w:rPr>
            <w:t>We have</w:t>
          </w:r>
          <w:r w:rsidR="00185FB9">
            <w:rPr>
              <w:lang w:val="en-GB"/>
            </w:rPr>
            <w:t xml:space="preserve"> compromised to work hard during the weekend and rest of the sprint, now that we have not more exams, so we will have something done and finished for the following up of the next Monday at SEPP class.</w:t>
          </w:r>
        </w:p>
        <w:p w14:paraId="5B96ACE6" w14:textId="28FCB4E4" w:rsidR="00313CC0" w:rsidRDefault="00185FB9" w:rsidP="00262667">
          <w:pPr>
            <w:rPr>
              <w:lang w:val="en-GB"/>
            </w:rPr>
          </w:pPr>
          <w:r>
            <w:rPr>
              <w:lang w:val="en-GB"/>
            </w:rPr>
            <w:t xml:space="preserve"> </w:t>
          </w:r>
        </w:p>
        <w:p w14:paraId="68F343AE" w14:textId="735694C8" w:rsidR="006F54B9" w:rsidRPr="00313CC0" w:rsidRDefault="00D74B03" w:rsidP="00262667">
          <w:pPr>
            <w:rPr>
              <w:lang w:val="en-GB"/>
            </w:rPr>
          </w:pPr>
        </w:p>
      </w:sdtContent>
    </w:sdt>
    <w:p w14:paraId="2BE6F0D1" w14:textId="77777777" w:rsidR="00EE064E" w:rsidRPr="00B649A1" w:rsidRDefault="00EE064E" w:rsidP="00EE064E">
      <w:pPr>
        <w:pStyle w:val="Ttulo1"/>
        <w:spacing w:before="240" w:after="0" w:line="259" w:lineRule="auto"/>
        <w:rPr>
          <w:lang w:val="en-GB"/>
        </w:rPr>
      </w:pPr>
      <w:bookmarkStart w:id="1" w:name="_Toc4787529"/>
      <w:r w:rsidRPr="00B649A1">
        <w:rPr>
          <w:lang w:val="en-GB"/>
        </w:rPr>
        <w:lastRenderedPageBreak/>
        <w:t>Signed in conformity</w:t>
      </w:r>
      <w:bookmarkEnd w:id="1"/>
    </w:p>
    <w:p w14:paraId="55B14848" w14:textId="77777777" w:rsidR="00EE064E" w:rsidRPr="00B649A1" w:rsidRDefault="00EE064E" w:rsidP="00EE064E">
      <w:pPr>
        <w:rPr>
          <w:lang w:val="en-GB"/>
        </w:rPr>
      </w:pPr>
    </w:p>
    <w:p w14:paraId="0D2EE181" w14:textId="77777777" w:rsidR="00EE064E" w:rsidRPr="00B649A1" w:rsidRDefault="00EE064E" w:rsidP="00EE064E">
      <w:pPr>
        <w:rPr>
          <w:lang w:val="en-GB"/>
        </w:rPr>
      </w:pPr>
      <w:r w:rsidRPr="00B649A1">
        <w:rPr>
          <w:noProof/>
          <w:lang w:val="en-GB"/>
        </w:rPr>
        <w:drawing>
          <wp:anchor distT="0" distB="0" distL="114300" distR="114300" simplePos="0" relativeHeight="251670528" behindDoc="0" locked="0" layoutInCell="1" allowOverlap="1" wp14:anchorId="5A8DC231" wp14:editId="0B5FB1B6">
            <wp:simplePos x="0" y="0"/>
            <wp:positionH relativeFrom="margin">
              <wp:align>center</wp:align>
            </wp:positionH>
            <wp:positionV relativeFrom="paragraph">
              <wp:posOffset>1166495</wp:posOffset>
            </wp:positionV>
            <wp:extent cx="1303020" cy="7944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9504" behindDoc="0" locked="0" layoutInCell="1" allowOverlap="1" wp14:anchorId="713159C6" wp14:editId="0D4DE5C9">
            <wp:simplePos x="0" y="0"/>
            <wp:positionH relativeFrom="column">
              <wp:posOffset>3705225</wp:posOffset>
            </wp:positionH>
            <wp:positionV relativeFrom="paragraph">
              <wp:posOffset>8255</wp:posOffset>
            </wp:positionV>
            <wp:extent cx="1112520"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113563" cy="572036"/>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8480" behindDoc="0" locked="0" layoutInCell="1" allowOverlap="1" wp14:anchorId="00751662" wp14:editId="26E85038">
            <wp:simplePos x="0" y="0"/>
            <wp:positionH relativeFrom="column">
              <wp:posOffset>459105</wp:posOffset>
            </wp:positionH>
            <wp:positionV relativeFrom="paragraph">
              <wp:posOffset>4445</wp:posOffset>
            </wp:positionV>
            <wp:extent cx="1402080" cy="551815"/>
            <wp:effectExtent l="0" t="0" r="7620" b="635"/>
            <wp:wrapNone/>
            <wp:docPr id="3" name="Imagen 3"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r w:rsidR="00185FB9">
        <w:rPr>
          <w:lang w:val="en-GB"/>
        </w:rPr>
        <w:pict w14:anchorId="1F78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70.5pt;height:85.2pt">
            <v:imagedata r:id="rId17" o:title=""/>
            <o:lock v:ext="edit" ungrouping="t" rotation="t" cropping="t" verticies="t" text="t" grouping="t"/>
            <o:signatureline v:ext="edit" id="{03BD2686-C0CA-49F2-954D-E8BC2B791B0D}" provid="{00000000-0000-0000-0000-000000000000}" o:suggestedsigner="Fco. Javier de la Fuente Bonilla" o:suggestedsigner2="CEO, Project Manager" showsigndate="f" issignatureline="t"/>
          </v:shape>
        </w:pict>
      </w:r>
      <w:r w:rsidRPr="00B649A1">
        <w:rPr>
          <w:lang w:val="en-GB"/>
        </w:rPr>
        <w:t xml:space="preserve">                            </w:t>
      </w:r>
      <w:r w:rsidR="00185FB9">
        <w:rPr>
          <w:lang w:val="en-GB"/>
        </w:rPr>
        <w:pict w14:anchorId="688AB24C">
          <v:shape id="_x0000_i1026" type="#_x0000_t75" alt="Línea de firma de Microsoft Office..." style="width:166.85pt;height:87.6pt">
            <v:imagedata r:id="rId18" o:title=""/>
            <o:lock v:ext="edit" ungrouping="t" rotation="t" cropping="t" verticies="t" text="t" grouping="t"/>
            <o:signatureline v:ext="edit" id="{822ECB34-A596-410C-9077-F81D12075825}" provid="{00000000-0000-0000-0000-000000000000}" o:suggestedsigner="Jorge Mª Molina Domínguez" o:suggestedsigner2="CCO, CIO" issignatureline="t"/>
          </v:shape>
        </w:pict>
      </w:r>
    </w:p>
    <w:p w14:paraId="73CC0E2D" w14:textId="3121B156" w:rsidR="00EE064E" w:rsidRPr="00EE064E" w:rsidRDefault="00185FB9" w:rsidP="00EE064E">
      <w:pPr>
        <w:ind w:left="2160" w:firstLine="720"/>
      </w:pPr>
      <w:r>
        <w:rPr>
          <w:lang w:val="en-GB"/>
        </w:rPr>
        <w:pict w14:anchorId="48A9B215">
          <v:shape id="_x0000_i1027" type="#_x0000_t75" alt="Línea de firma de Microsoft Office..." style="width:192pt;height:95.95pt">
            <v:imagedata r:id="rId19" o:title=""/>
            <o:lock v:ext="edit" ungrouping="t" rotation="t" cropping="t" verticies="t" text="t" grouping="t"/>
            <o:signatureline v:ext="edit" id="{3A28907A-F6AB-4C43-824C-6DD7FECEF046}" provid="{00000000-0000-0000-0000-000000000000}" o:suggestedsigner="Mario Bizcocho González" o:suggestedsigner2="CMO, Product Owner" issignatureline="t"/>
          </v:shape>
        </w:pict>
      </w:r>
    </w:p>
    <w:sectPr w:rsidR="00EE064E" w:rsidRPr="00EE064E">
      <w:headerReference w:type="default" r:id="rId20"/>
      <w:foot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697B" w14:textId="77777777" w:rsidR="00D74B03" w:rsidRDefault="00D74B03">
      <w:pPr>
        <w:spacing w:after="0" w:line="240" w:lineRule="auto"/>
      </w:pPr>
      <w:r>
        <w:separator/>
      </w:r>
    </w:p>
  </w:endnote>
  <w:endnote w:type="continuationSeparator" w:id="0">
    <w:p w14:paraId="21077714" w14:textId="77777777" w:rsidR="00D74B03" w:rsidRDefault="00D7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30552"/>
      <w:docPartObj>
        <w:docPartGallery w:val="Page Numbers (Bottom of Page)"/>
        <w:docPartUnique/>
      </w:docPartObj>
    </w:sdtPr>
    <w:sdtEndPr/>
    <w:sdtContent>
      <w:p w14:paraId="3A64FD31" w14:textId="2897E10D" w:rsidR="00EE064E" w:rsidRDefault="00EE064E">
        <w:pPr>
          <w:pStyle w:val="Piedepgina"/>
        </w:pPr>
        <w:r>
          <w:fldChar w:fldCharType="begin"/>
        </w:r>
        <w:r>
          <w:instrText>PAGE   \* MERGEFORMAT</w:instrText>
        </w:r>
        <w:r>
          <w:fldChar w:fldCharType="separate"/>
        </w:r>
        <w:r>
          <w:t>2</w:t>
        </w:r>
        <w:r>
          <w:fldChar w:fldCharType="end"/>
        </w:r>
      </w:p>
    </w:sdtContent>
  </w:sdt>
  <w:p w14:paraId="41E43FC6" w14:textId="77777777" w:rsidR="00EE064E" w:rsidRDefault="00EE06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BE2BA" w14:textId="77777777" w:rsidR="00D74B03" w:rsidRDefault="00D74B03">
      <w:pPr>
        <w:spacing w:after="0" w:line="240" w:lineRule="auto"/>
      </w:pPr>
      <w:r>
        <w:separator/>
      </w:r>
    </w:p>
  </w:footnote>
  <w:footnote w:type="continuationSeparator" w:id="0">
    <w:p w14:paraId="6D9EAF03" w14:textId="77777777" w:rsidR="00D74B03" w:rsidRDefault="00D7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9CD84" w14:textId="6316AD0C" w:rsidR="006F54B9" w:rsidRDefault="00EE064E">
    <w:pPr>
      <w:pStyle w:val="Encabezado"/>
    </w:pPr>
    <w:r>
      <w:rPr>
        <w:noProof/>
        <w:lang w:val="en"/>
      </w:rPr>
      <w:drawing>
        <wp:anchor distT="0" distB="0" distL="114300" distR="114300" simplePos="0" relativeHeight="251662336" behindDoc="0" locked="0" layoutInCell="1" allowOverlap="1" wp14:anchorId="79510A9B" wp14:editId="75427500">
          <wp:simplePos x="0" y="0"/>
          <wp:positionH relativeFrom="column">
            <wp:posOffset>4922520</wp:posOffset>
          </wp:positionH>
          <wp:positionV relativeFrom="paragraph">
            <wp:posOffset>-381000</wp:posOffset>
          </wp:positionV>
          <wp:extent cx="1866900" cy="8305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Games 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830580"/>
                  </a:xfrm>
                  <a:prstGeom prst="rect">
                    <a:avLst/>
                  </a:prstGeom>
                </pic:spPr>
              </pic:pic>
            </a:graphicData>
          </a:graphic>
          <wp14:sizeRelH relativeFrom="margin">
            <wp14:pctWidth>0</wp14:pctWidth>
          </wp14:sizeRelH>
          <wp14:sizeRelV relativeFrom="margin">
            <wp14:pctHeight>0</wp14:pctHeight>
          </wp14:sizeRelV>
        </wp:anchor>
      </w:drawing>
    </w:r>
    <w:r w:rsidR="00104C08">
      <w:rPr>
        <w:noProof/>
        <w:lang w:val="en-GB" w:eastAsia="ja-JP"/>
      </w:rPr>
      <mc:AlternateContent>
        <mc:Choice Requires="wps">
          <w:drawing>
            <wp:anchor distT="0" distB="0" distL="114300" distR="114300" simplePos="0" relativeHeight="251659264" behindDoc="0" locked="0" layoutInCell="1" allowOverlap="1" wp14:anchorId="224F0C0A" wp14:editId="77F99719">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6500C" w14:textId="1D3D3519" w:rsidR="006F54B9" w:rsidRDefault="006F54B9">
                          <w:pPr>
                            <w:pStyle w:val="Piedepgina"/>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24F0C0A"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14:paraId="4E16500C" w14:textId="1D3D3519" w:rsidR="006F54B9" w:rsidRDefault="006F54B9">
                    <w:pPr>
                      <w:pStyle w:val="Piedepgina"/>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0EC2"/>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0C"/>
    <w:rsid w:val="00015E92"/>
    <w:rsid w:val="0002080C"/>
    <w:rsid w:val="00021E22"/>
    <w:rsid w:val="00051817"/>
    <w:rsid w:val="000732E1"/>
    <w:rsid w:val="000938E0"/>
    <w:rsid w:val="000E3862"/>
    <w:rsid w:val="000F74D3"/>
    <w:rsid w:val="00104C08"/>
    <w:rsid w:val="001114D4"/>
    <w:rsid w:val="00124E08"/>
    <w:rsid w:val="00131454"/>
    <w:rsid w:val="00145E06"/>
    <w:rsid w:val="00154F9F"/>
    <w:rsid w:val="00185FB9"/>
    <w:rsid w:val="001C354D"/>
    <w:rsid w:val="00243B0D"/>
    <w:rsid w:val="00262667"/>
    <w:rsid w:val="00280F0C"/>
    <w:rsid w:val="002938AC"/>
    <w:rsid w:val="00313CC0"/>
    <w:rsid w:val="00455D39"/>
    <w:rsid w:val="00455E6D"/>
    <w:rsid w:val="00526E87"/>
    <w:rsid w:val="0052790C"/>
    <w:rsid w:val="00534734"/>
    <w:rsid w:val="005735D1"/>
    <w:rsid w:val="005775F4"/>
    <w:rsid w:val="005A14EC"/>
    <w:rsid w:val="005E1683"/>
    <w:rsid w:val="005F28B8"/>
    <w:rsid w:val="00611CF0"/>
    <w:rsid w:val="006C29E7"/>
    <w:rsid w:val="006F54B9"/>
    <w:rsid w:val="00723AB3"/>
    <w:rsid w:val="00764EE5"/>
    <w:rsid w:val="00770617"/>
    <w:rsid w:val="007734D2"/>
    <w:rsid w:val="00797979"/>
    <w:rsid w:val="007B6CC6"/>
    <w:rsid w:val="007E3D72"/>
    <w:rsid w:val="008005DD"/>
    <w:rsid w:val="00850E9D"/>
    <w:rsid w:val="008538BB"/>
    <w:rsid w:val="0088570C"/>
    <w:rsid w:val="00895E92"/>
    <w:rsid w:val="008B386B"/>
    <w:rsid w:val="008F0ABE"/>
    <w:rsid w:val="00913B5D"/>
    <w:rsid w:val="0093196D"/>
    <w:rsid w:val="00961187"/>
    <w:rsid w:val="009663EE"/>
    <w:rsid w:val="00A30858"/>
    <w:rsid w:val="00A3586B"/>
    <w:rsid w:val="00AD3C59"/>
    <w:rsid w:val="00B02E8A"/>
    <w:rsid w:val="00B071BF"/>
    <w:rsid w:val="00B20753"/>
    <w:rsid w:val="00B30512"/>
    <w:rsid w:val="00C0249E"/>
    <w:rsid w:val="00C161DF"/>
    <w:rsid w:val="00C2710C"/>
    <w:rsid w:val="00C37D11"/>
    <w:rsid w:val="00C741AE"/>
    <w:rsid w:val="00C96614"/>
    <w:rsid w:val="00D63E96"/>
    <w:rsid w:val="00D74B03"/>
    <w:rsid w:val="00D8411B"/>
    <w:rsid w:val="00DB0EB9"/>
    <w:rsid w:val="00DC50FB"/>
    <w:rsid w:val="00E314FD"/>
    <w:rsid w:val="00E45D2A"/>
    <w:rsid w:val="00E72E4B"/>
    <w:rsid w:val="00E93CE5"/>
    <w:rsid w:val="00E93DDF"/>
    <w:rsid w:val="00EC4D11"/>
    <w:rsid w:val="00EE064E"/>
    <w:rsid w:val="00EF3C0F"/>
    <w:rsid w:val="00FB6904"/>
    <w:rsid w:val="00FE4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069DC"/>
  <w15:chartTrackingRefBased/>
  <w15:docId w15:val="{605CA0F8-4674-4E40-A5FA-8E85861D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numPr>
        <w:numId w:val="4"/>
      </w:numPr>
      <w:spacing w:before="360" w:after="120" w:line="240" w:lineRule="auto"/>
      <w:outlineLvl w:val="1"/>
    </w:pPr>
    <w:rPr>
      <w:b/>
      <w:bCs/>
      <w:color w:val="5B9BD5" w:themeColor="accent1"/>
      <w:sz w:val="24"/>
    </w:rPr>
  </w:style>
  <w:style w:type="paragraph" w:styleId="Ttulo3">
    <w:name w:val="heading 3"/>
    <w:basedOn w:val="Normal"/>
    <w:next w:val="Normal"/>
    <w:link w:val="Ttulo3Car"/>
    <w:uiPriority w:val="9"/>
    <w:semiHidden/>
    <w:unhideWhenUsed/>
    <w:qFormat/>
    <w:rsid w:val="00723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rsid w:val="00E314FD"/>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styleId="Textodeglobo">
    <w:name w:val="Balloon Text"/>
    <w:basedOn w:val="Normal"/>
    <w:link w:val="TextodegloboCar"/>
    <w:uiPriority w:val="99"/>
    <w:semiHidden/>
    <w:unhideWhenUsed/>
    <w:rsid w:val="00FE47C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FE47C2"/>
    <w:rPr>
      <w:rFonts w:ascii="Segoe UI" w:hAnsi="Segoe UI" w:cs="Segoe UI"/>
      <w:szCs w:val="18"/>
    </w:rPr>
  </w:style>
  <w:style w:type="character" w:customStyle="1" w:styleId="Ttulo3Car">
    <w:name w:val="Título 3 Car"/>
    <w:basedOn w:val="Fuentedeprrafopredeter"/>
    <w:link w:val="Ttulo3"/>
    <w:uiPriority w:val="9"/>
    <w:semiHidden/>
    <w:rsid w:val="00723AB3"/>
    <w:rPr>
      <w:rFonts w:asciiTheme="majorHAnsi" w:eastAsiaTheme="majorEastAsia" w:hAnsiTheme="majorHAnsi" w:cstheme="majorBidi"/>
      <w:color w:val="1F4D78" w:themeColor="accent1" w:themeShade="7F"/>
      <w:sz w:val="24"/>
      <w:szCs w:val="24"/>
    </w:rPr>
  </w:style>
  <w:style w:type="paragraph" w:customStyle="1" w:styleId="Default">
    <w:name w:val="Default"/>
    <w:rsid w:val="00723A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wSuchJukes\AppData\Roaming\Microsoft\Templates\&#193;mbito%20del%20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327EF7360F4EFF9E7AFFEE43AA7CA7"/>
        <w:category>
          <w:name w:val="General"/>
          <w:gallery w:val="placeholder"/>
        </w:category>
        <w:types>
          <w:type w:val="bbPlcHdr"/>
        </w:types>
        <w:behaviors>
          <w:behavior w:val="content"/>
        </w:behaviors>
        <w:guid w:val="{5E88DC44-E6BC-4FC1-8380-89AC61AB491F}"/>
      </w:docPartPr>
      <w:docPartBody>
        <w:p w:rsidR="004002A1" w:rsidRDefault="008E7A02">
          <w:pPr>
            <w:pStyle w:val="F1327EF7360F4EFF9E7AFFEE43AA7CA7"/>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02"/>
    <w:rsid w:val="000A78B9"/>
    <w:rsid w:val="000C580B"/>
    <w:rsid w:val="000C5B29"/>
    <w:rsid w:val="004002A1"/>
    <w:rsid w:val="00620741"/>
    <w:rsid w:val="006961BB"/>
    <w:rsid w:val="00767209"/>
    <w:rsid w:val="008044FF"/>
    <w:rsid w:val="008E7A02"/>
    <w:rsid w:val="00963AB9"/>
    <w:rsid w:val="009B469C"/>
    <w:rsid w:val="00A2753B"/>
    <w:rsid w:val="00A648F0"/>
    <w:rsid w:val="00A82D28"/>
    <w:rsid w:val="00AE6B8A"/>
    <w:rsid w:val="00AF6F53"/>
    <w:rsid w:val="00C04112"/>
    <w:rsid w:val="00D43F6A"/>
    <w:rsid w:val="00F038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FF0372984148D1A5E894223891FA83">
    <w:name w:val="2EFF0372984148D1A5E894223891FA83"/>
  </w:style>
  <w:style w:type="paragraph" w:customStyle="1" w:styleId="7B7291BCB8D04E78A501C935C3714452">
    <w:name w:val="7B7291BCB8D04E78A501C935C3714452"/>
  </w:style>
  <w:style w:type="character" w:styleId="Textodelmarcadordeposicin">
    <w:name w:val="Placeholder Text"/>
    <w:basedOn w:val="Fuentedeprrafopredeter"/>
    <w:uiPriority w:val="99"/>
    <w:semiHidden/>
    <w:rPr>
      <w:color w:val="808080"/>
    </w:rPr>
  </w:style>
  <w:style w:type="paragraph" w:customStyle="1" w:styleId="F1327EF7360F4EFF9E7AFFEE43AA7CA7">
    <w:name w:val="F1327EF7360F4EFF9E7AFFEE43AA7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EED92B3-0BCB-4076-A823-1AA264B0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418</TotalTime>
  <Pages>3</Pages>
  <Words>233</Words>
  <Characters>1284</Characters>
  <Application>Microsoft Office Word</Application>
  <DocSecurity>0</DocSecurity>
  <Lines>10</Lines>
  <Paragraphs>3</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WowSuchJukes</dc:creator>
  <cp:keywords/>
  <cp:lastModifiedBy>Jorge Manuel Molina Domínguez</cp:lastModifiedBy>
  <cp:revision>22</cp:revision>
  <cp:lastPrinted>2019-03-29T21:37:00Z</cp:lastPrinted>
  <dcterms:created xsi:type="dcterms:W3CDTF">2018-10-16T09:31:00Z</dcterms:created>
  <dcterms:modified xsi:type="dcterms:W3CDTF">2019-05-03T20:18:00Z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