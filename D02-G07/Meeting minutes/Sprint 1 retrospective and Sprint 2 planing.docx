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F8F2E" w14:textId="35807989" w:rsidR="00285F91" w:rsidRPr="00285F91" w:rsidRDefault="00285F91" w:rsidP="00285F91">
      <w:pPr>
        <w:pStyle w:val="Ttulo"/>
        <w:ind w:left="720" w:hanging="720"/>
        <w:rPr>
          <w:lang w:val="en-GB"/>
        </w:rPr>
      </w:pPr>
      <w:r w:rsidRPr="00285F91">
        <w:rPr>
          <w:lang w:val="en-GB"/>
        </w:rPr>
        <w:t>aim games</w:t>
      </w:r>
      <w:r w:rsidRPr="00285F91">
        <w:rPr>
          <w:lang w:val="en-GB"/>
        </w:rPr>
        <w:br/>
        <w:t xml:space="preserve">Sprint </w:t>
      </w:r>
      <w:r>
        <w:rPr>
          <w:lang w:val="en-GB"/>
        </w:rPr>
        <w:t xml:space="preserve">1 </w:t>
      </w:r>
      <w:r w:rsidRPr="00285F91">
        <w:rPr>
          <w:lang w:val="en-GB"/>
        </w:rPr>
        <w:t>retrospective a</w:t>
      </w:r>
      <w:r>
        <w:rPr>
          <w:lang w:val="en-GB"/>
        </w:rPr>
        <w:t>nd Sprint 2 planning</w:t>
      </w:r>
    </w:p>
    <w:p w14:paraId="6D34A017" w14:textId="77777777" w:rsidR="00285F91" w:rsidRPr="00285F91" w:rsidRDefault="00285F91" w:rsidP="00285F91">
      <w:pPr>
        <w:pStyle w:val="Subttulo"/>
        <w:rPr>
          <w:lang w:val="en-GB"/>
        </w:rPr>
      </w:pPr>
    </w:p>
    <w:p w14:paraId="16EE7E08" w14:textId="77777777" w:rsidR="00285F91" w:rsidRDefault="00285F91" w:rsidP="00285F91">
      <w:pPr>
        <w:pStyle w:val="Ttulo1"/>
      </w:pPr>
      <w:r>
        <w:t>Summons</w:t>
      </w:r>
    </w:p>
    <w:tbl>
      <w:tblPr>
        <w:tblStyle w:val="Tabladelalcancedelproyecto"/>
        <w:tblW w:w="3125" w:type="pct"/>
        <w:tblLook w:val="04A0" w:firstRow="1" w:lastRow="0" w:firstColumn="1" w:lastColumn="0" w:noHBand="0" w:noVBand="1"/>
        <w:tblDescription w:val="Tabla de partes interesadas"/>
      </w:tblPr>
      <w:tblGrid>
        <w:gridCol w:w="2922"/>
        <w:gridCol w:w="2922"/>
      </w:tblGrid>
      <w:tr w:rsidR="00285F91" w14:paraId="11CB62BB" w14:textId="77777777" w:rsidTr="0051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5665AD21" w14:textId="77777777" w:rsidR="00285F91" w:rsidRPr="00B02E8A" w:rsidRDefault="00285F91" w:rsidP="00512D31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500" w:type="pct"/>
          </w:tcPr>
          <w:p w14:paraId="15AFBBFC" w14:textId="77777777" w:rsidR="00285F91" w:rsidRPr="00B02E8A" w:rsidRDefault="00285F91" w:rsidP="00512D31">
            <w:pPr>
              <w:rPr>
                <w:lang w:val="en-GB"/>
              </w:rPr>
            </w:pPr>
            <w:r>
              <w:rPr>
                <w:lang w:val="en-GB"/>
              </w:rPr>
              <w:t>Roll</w:t>
            </w:r>
          </w:p>
        </w:tc>
      </w:tr>
      <w:tr w:rsidR="00285F91" w14:paraId="64AF20CB" w14:textId="77777777" w:rsidTr="00512D31">
        <w:tc>
          <w:tcPr>
            <w:tcW w:w="2500" w:type="pct"/>
          </w:tcPr>
          <w:p w14:paraId="42974B8B" w14:textId="77777777" w:rsidR="00285F91" w:rsidRPr="00B02E8A" w:rsidRDefault="00285F91" w:rsidP="00512D31">
            <w:pPr>
              <w:pStyle w:val="Default"/>
              <w:rPr>
                <w:lang w:val="en-GB"/>
              </w:rPr>
            </w:pPr>
            <w:r w:rsidRPr="00285F91">
              <w:rPr>
                <w:sz w:val="20"/>
                <w:szCs w:val="20"/>
              </w:rPr>
              <w:t xml:space="preserve">De la Fuente Bonilla, Fco. </w:t>
            </w:r>
            <w:r w:rsidRPr="00B02E8A">
              <w:rPr>
                <w:sz w:val="20"/>
                <w:szCs w:val="20"/>
                <w:lang w:val="en-GB"/>
              </w:rPr>
              <w:t xml:space="preserve">Javier </w:t>
            </w:r>
          </w:p>
        </w:tc>
        <w:tc>
          <w:tcPr>
            <w:tcW w:w="2500" w:type="pct"/>
          </w:tcPr>
          <w:p w14:paraId="4139E265" w14:textId="77777777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CEO, Project manager</w:t>
            </w:r>
          </w:p>
        </w:tc>
      </w:tr>
      <w:tr w:rsidR="00285F91" w14:paraId="4D21D809" w14:textId="77777777" w:rsidTr="00512D31">
        <w:tc>
          <w:tcPr>
            <w:tcW w:w="2500" w:type="pct"/>
          </w:tcPr>
          <w:p w14:paraId="2D89FF5D" w14:textId="77777777" w:rsidR="00285F91" w:rsidRPr="00B02E8A" w:rsidRDefault="00285F91" w:rsidP="00512D31">
            <w:pPr>
              <w:rPr>
                <w:lang w:val="en-GB"/>
              </w:rPr>
            </w:pPr>
            <w:r w:rsidRPr="00B02E8A">
              <w:rPr>
                <w:lang w:val="en-GB"/>
              </w:rPr>
              <w:t>Molina Domínguez, Jorge Manuel</w:t>
            </w:r>
          </w:p>
        </w:tc>
        <w:tc>
          <w:tcPr>
            <w:tcW w:w="2500" w:type="pct"/>
          </w:tcPr>
          <w:p w14:paraId="221650AE" w14:textId="79C7FA4A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CCO,</w:t>
            </w:r>
            <w:r>
              <w:rPr>
                <w:b/>
                <w:lang w:val="en-GB"/>
              </w:rPr>
              <w:t xml:space="preserve"> </w:t>
            </w:r>
            <w:r w:rsidRPr="00B02E8A">
              <w:rPr>
                <w:b/>
                <w:lang w:val="en-GB"/>
              </w:rPr>
              <w:t>CIO</w:t>
            </w:r>
          </w:p>
        </w:tc>
      </w:tr>
      <w:tr w:rsidR="00285F91" w14:paraId="35FD90B0" w14:textId="77777777" w:rsidTr="00512D31">
        <w:tc>
          <w:tcPr>
            <w:tcW w:w="2500" w:type="pct"/>
          </w:tcPr>
          <w:p w14:paraId="2669AD49" w14:textId="77777777" w:rsidR="00285F91" w:rsidRPr="00B02E8A" w:rsidRDefault="00285F91" w:rsidP="00512D31">
            <w:pPr>
              <w:pStyle w:val="Default"/>
              <w:rPr>
                <w:lang w:val="en-GB"/>
              </w:rPr>
            </w:pPr>
            <w:proofErr w:type="spellStart"/>
            <w:r w:rsidRPr="00B02E8A">
              <w:rPr>
                <w:sz w:val="20"/>
                <w:szCs w:val="20"/>
                <w:lang w:val="en-GB"/>
              </w:rPr>
              <w:t>Bizcocho</w:t>
            </w:r>
            <w:proofErr w:type="spellEnd"/>
            <w:r w:rsidRPr="00B02E8A">
              <w:rPr>
                <w:sz w:val="20"/>
                <w:szCs w:val="20"/>
                <w:lang w:val="en-GB"/>
              </w:rPr>
              <w:t xml:space="preserve"> González, Mario </w:t>
            </w:r>
          </w:p>
        </w:tc>
        <w:tc>
          <w:tcPr>
            <w:tcW w:w="2500" w:type="pct"/>
          </w:tcPr>
          <w:p w14:paraId="3F297F18" w14:textId="77777777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CMO, Product Owner</w:t>
            </w:r>
          </w:p>
        </w:tc>
      </w:tr>
      <w:tr w:rsidR="00285F91" w14:paraId="286C8B02" w14:textId="77777777" w:rsidTr="00512D31">
        <w:tc>
          <w:tcPr>
            <w:tcW w:w="2500" w:type="pct"/>
          </w:tcPr>
          <w:p w14:paraId="5BA48907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Arenas </w:t>
            </w:r>
            <w:proofErr w:type="spellStart"/>
            <w:r w:rsidRPr="00285F91">
              <w:rPr>
                <w:sz w:val="20"/>
                <w:szCs w:val="20"/>
              </w:rPr>
              <w:t>Arenas</w:t>
            </w:r>
            <w:proofErr w:type="spellEnd"/>
            <w:r w:rsidRPr="00285F91">
              <w:rPr>
                <w:sz w:val="20"/>
                <w:szCs w:val="20"/>
              </w:rPr>
              <w:t xml:space="preserve">, Antonio </w:t>
            </w:r>
          </w:p>
          <w:p w14:paraId="5229AA42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Monteseirín Puig, Alejandro </w:t>
            </w:r>
          </w:p>
          <w:p w14:paraId="23758237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Pazo Jiménez, Pablo </w:t>
            </w:r>
          </w:p>
          <w:p w14:paraId="6E114275" w14:textId="77777777" w:rsidR="00285F91" w:rsidRPr="00285F91" w:rsidRDefault="00285F91" w:rsidP="00512D31">
            <w:pPr>
              <w:pStyle w:val="Default"/>
              <w:rPr>
                <w:sz w:val="20"/>
                <w:szCs w:val="20"/>
              </w:rPr>
            </w:pPr>
            <w:r w:rsidRPr="00285F91">
              <w:rPr>
                <w:sz w:val="20"/>
                <w:szCs w:val="20"/>
              </w:rPr>
              <w:t xml:space="preserve">Pérez Piñero, Iván </w:t>
            </w:r>
          </w:p>
          <w:p w14:paraId="272F7179" w14:textId="77777777" w:rsidR="00285F91" w:rsidRPr="00B02E8A" w:rsidRDefault="00285F91" w:rsidP="00512D31">
            <w:pPr>
              <w:rPr>
                <w:lang w:val="en-GB"/>
              </w:rPr>
            </w:pPr>
            <w:r w:rsidRPr="00B02E8A">
              <w:rPr>
                <w:sz w:val="20"/>
                <w:lang w:val="en-GB"/>
              </w:rPr>
              <w:t>Santos Batista, Miguel</w:t>
            </w:r>
          </w:p>
        </w:tc>
        <w:tc>
          <w:tcPr>
            <w:tcW w:w="2500" w:type="pct"/>
          </w:tcPr>
          <w:p w14:paraId="6221093E" w14:textId="77777777" w:rsidR="00285F91" w:rsidRPr="00B02E8A" w:rsidRDefault="00285F91" w:rsidP="00512D31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Developers</w:t>
            </w:r>
          </w:p>
        </w:tc>
      </w:tr>
    </w:tbl>
    <w:p w14:paraId="671D8C63" w14:textId="77777777" w:rsidR="00285F91" w:rsidRDefault="00285F91" w:rsidP="00285F91">
      <w:pPr>
        <w:pStyle w:val="Ttulo1"/>
      </w:pPr>
      <w:r w:rsidRPr="00723AB3">
        <w:rPr>
          <w:lang w:val="en-GB"/>
        </w:rPr>
        <w:t>attendee</w:t>
      </w:r>
    </w:p>
    <w:p w14:paraId="739FA8CC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6432" behindDoc="0" locked="0" layoutInCell="1" allowOverlap="1" wp14:anchorId="3075CB59" wp14:editId="3206E967">
            <wp:simplePos x="0" y="0"/>
            <wp:positionH relativeFrom="column">
              <wp:posOffset>4131945</wp:posOffset>
            </wp:positionH>
            <wp:positionV relativeFrom="paragraph">
              <wp:posOffset>195580</wp:posOffset>
            </wp:positionV>
            <wp:extent cx="1196340" cy="715645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19-03-15_22-52-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0B3E">
        <w:rPr>
          <w:b/>
          <w:sz w:val="20"/>
        </w:rPr>
        <w:t>De la Fuente Bonilla, Fco. Javier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Pérez Piñero, Iván</w:t>
      </w:r>
    </w:p>
    <w:p w14:paraId="4F1B9D75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E34E69D" wp14:editId="5E7FF8D7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1402080" cy="551815"/>
            <wp:effectExtent l="0" t="0" r="7620" b="635"/>
            <wp:wrapNone/>
            <wp:docPr id="10" name="Imagen 10" descr="Imagen que contiene per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927406048-1024x1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B60" w14:textId="77777777" w:rsidR="00285F91" w:rsidRPr="00420B3E" w:rsidRDefault="00285F91" w:rsidP="00285F91">
      <w:pPr>
        <w:rPr>
          <w:b/>
          <w:sz w:val="20"/>
        </w:rPr>
      </w:pPr>
    </w:p>
    <w:p w14:paraId="1CAE04F8" w14:textId="77777777" w:rsidR="00285F91" w:rsidRPr="00420B3E" w:rsidRDefault="00285F91" w:rsidP="00285F91">
      <w:pPr>
        <w:rPr>
          <w:b/>
          <w:sz w:val="20"/>
        </w:rPr>
      </w:pPr>
    </w:p>
    <w:p w14:paraId="5B015191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E7A27D8" wp14:editId="5F577E35">
            <wp:simplePos x="0" y="0"/>
            <wp:positionH relativeFrom="column">
              <wp:posOffset>4220210</wp:posOffset>
            </wp:positionH>
            <wp:positionV relativeFrom="paragraph">
              <wp:posOffset>360045</wp:posOffset>
            </wp:positionV>
            <wp:extent cx="1290523" cy="662940"/>
            <wp:effectExtent l="0" t="0" r="508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Jo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52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sz w:val="20"/>
        </w:rPr>
        <w:t xml:space="preserve">Arenas </w:t>
      </w:r>
      <w:proofErr w:type="spellStart"/>
      <w:r w:rsidRPr="00420B3E">
        <w:rPr>
          <w:b/>
          <w:sz w:val="20"/>
        </w:rPr>
        <w:t>Arenas</w:t>
      </w:r>
      <w:proofErr w:type="spellEnd"/>
      <w:r w:rsidRPr="00420B3E">
        <w:rPr>
          <w:b/>
          <w:sz w:val="20"/>
        </w:rPr>
        <w:t>, Antonio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Molina Domínguez, Jorge Manuel</w:t>
      </w:r>
    </w:p>
    <w:p w14:paraId="5CA31FB6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3360" behindDoc="0" locked="0" layoutInCell="1" allowOverlap="1" wp14:anchorId="3A919118" wp14:editId="7D781763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1181100" cy="84137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Antoni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6281" w14:textId="77777777" w:rsidR="00285F91" w:rsidRPr="00420B3E" w:rsidRDefault="00285F91" w:rsidP="00285F91">
      <w:pPr>
        <w:rPr>
          <w:b/>
          <w:sz w:val="20"/>
        </w:rPr>
      </w:pPr>
    </w:p>
    <w:p w14:paraId="3843E374" w14:textId="77777777" w:rsidR="00285F91" w:rsidRPr="00420B3E" w:rsidRDefault="00285F91" w:rsidP="00285F91">
      <w:pPr>
        <w:rPr>
          <w:b/>
          <w:sz w:val="20"/>
        </w:rPr>
      </w:pPr>
    </w:p>
    <w:p w14:paraId="1F79A4E5" w14:textId="77777777" w:rsidR="00285F91" w:rsidRPr="00420B3E" w:rsidRDefault="00285F91" w:rsidP="00285F91">
      <w:pPr>
        <w:rPr>
          <w:b/>
          <w:sz w:val="20"/>
        </w:rPr>
      </w:pPr>
    </w:p>
    <w:p w14:paraId="18B7B12C" w14:textId="77777777" w:rsidR="00285F91" w:rsidRPr="00420B3E" w:rsidRDefault="00285F91" w:rsidP="00285F91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4384" behindDoc="0" locked="0" layoutInCell="1" allowOverlap="1" wp14:anchorId="032630B9" wp14:editId="6B27D124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1610429" cy="769620"/>
            <wp:effectExtent l="0" t="0" r="8890" b="0"/>
            <wp:wrapNone/>
            <wp:docPr id="15" name="Imagen 15" descr="Imagen que contiene percha, objeto, insec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19-03-15_22-26-2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679" cy="77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18F4B29" wp14:editId="21436932">
            <wp:simplePos x="0" y="0"/>
            <wp:positionH relativeFrom="margin">
              <wp:posOffset>3695700</wp:posOffset>
            </wp:positionH>
            <wp:positionV relativeFrom="paragraph">
              <wp:posOffset>201930</wp:posOffset>
            </wp:positionV>
            <wp:extent cx="1303020" cy="79449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zcocho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9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sz w:val="20"/>
        </w:rPr>
        <w:t>Monteseirín Puig, Alejandro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Bizcocho González, Mario</w:t>
      </w:r>
    </w:p>
    <w:p w14:paraId="5A149F81" w14:textId="77777777" w:rsidR="00285F91" w:rsidRPr="00420B3E" w:rsidRDefault="00285F91" w:rsidP="00285F91">
      <w:pPr>
        <w:rPr>
          <w:b/>
          <w:sz w:val="20"/>
        </w:rPr>
      </w:pPr>
    </w:p>
    <w:p w14:paraId="6437EC61" w14:textId="77777777" w:rsidR="00285F91" w:rsidRPr="00420B3E" w:rsidRDefault="00285F91" w:rsidP="00285F91">
      <w:pPr>
        <w:rPr>
          <w:b/>
          <w:sz w:val="20"/>
        </w:rPr>
      </w:pPr>
    </w:p>
    <w:p w14:paraId="5074413E" w14:textId="77777777" w:rsidR="00285F91" w:rsidRPr="00420B3E" w:rsidRDefault="00285F91" w:rsidP="00285F91">
      <w:pPr>
        <w:rPr>
          <w:b/>
          <w:sz w:val="20"/>
        </w:rPr>
      </w:pPr>
    </w:p>
    <w:p w14:paraId="16F7D8F8" w14:textId="77777777" w:rsidR="00285F91" w:rsidRPr="00420B3E" w:rsidRDefault="00285F91" w:rsidP="00285F91">
      <w:pPr>
        <w:rPr>
          <w:b/>
        </w:rPr>
      </w:pPr>
      <w:r w:rsidRPr="00420B3E">
        <w:rPr>
          <w:b/>
          <w:sz w:val="20"/>
        </w:rPr>
        <w:t>Santos Batista, Miguel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Pazo Jiménez, Pablo</w:t>
      </w:r>
    </w:p>
    <w:p w14:paraId="3D4B55B8" w14:textId="77777777" w:rsidR="00285F91" w:rsidRPr="001051B4" w:rsidRDefault="00285F91" w:rsidP="00285F91">
      <w:r>
        <w:rPr>
          <w:noProof/>
        </w:rPr>
        <w:drawing>
          <wp:anchor distT="0" distB="0" distL="114300" distR="114300" simplePos="0" relativeHeight="251662336" behindDoc="0" locked="0" layoutInCell="1" allowOverlap="1" wp14:anchorId="32275C09" wp14:editId="2B029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233805" cy="899160"/>
            <wp:effectExtent l="0" t="0" r="4445" b="0"/>
            <wp:wrapNone/>
            <wp:docPr id="11" name="Imagen 11" descr="Imagen que contiene imágenes prediseñad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ma migu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DD86FC5" wp14:editId="13449B68">
            <wp:simplePos x="0" y="0"/>
            <wp:positionH relativeFrom="column">
              <wp:posOffset>3613785</wp:posOffset>
            </wp:positionH>
            <wp:positionV relativeFrom="paragraph">
              <wp:posOffset>4445</wp:posOffset>
            </wp:positionV>
            <wp:extent cx="1211580" cy="967740"/>
            <wp:effectExtent l="0" t="0" r="762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9-03-15_22-38-3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245375" w14:textId="77777777" w:rsidR="00285F91" w:rsidRPr="001051B4" w:rsidRDefault="00285F91" w:rsidP="00285F91"/>
    <w:p w14:paraId="22A25A4A" w14:textId="77777777" w:rsidR="00285F91" w:rsidRPr="00EE064E" w:rsidRDefault="00285F91" w:rsidP="00285F91"/>
    <w:p w14:paraId="496E97DB" w14:textId="77777777" w:rsidR="00285F91" w:rsidRDefault="00285F91" w:rsidP="00285F91">
      <w:pPr>
        <w:pStyle w:val="Ttulo1"/>
      </w:pPr>
    </w:p>
    <w:p w14:paraId="32C497A2" w14:textId="77777777" w:rsidR="00285F91" w:rsidRPr="00E86A98" w:rsidRDefault="00285F91" w:rsidP="00285F91">
      <w:pPr>
        <w:pStyle w:val="Ttulo1"/>
        <w:rPr>
          <w:lang w:val="en-GB"/>
        </w:rPr>
      </w:pPr>
      <w:r>
        <w:rPr>
          <w:lang w:val="en"/>
        </w:rPr>
        <w:t>Absent</w:t>
      </w:r>
    </w:p>
    <w:p w14:paraId="3AF9EAFB" w14:textId="77777777" w:rsidR="00285F91" w:rsidRPr="00723AB3" w:rsidRDefault="00285F91" w:rsidP="00285F91">
      <w:pPr>
        <w:rPr>
          <w:lang w:val="en-GB"/>
        </w:rPr>
      </w:pPr>
      <w:r w:rsidRPr="00723AB3">
        <w:rPr>
          <w:lang w:val="en-GB"/>
        </w:rPr>
        <w:t>No Proceed</w:t>
      </w:r>
    </w:p>
    <w:p w14:paraId="20B883D1" w14:textId="77777777" w:rsidR="00285F91" w:rsidRPr="00E86A98" w:rsidRDefault="00285F91" w:rsidP="00285F91">
      <w:pPr>
        <w:pStyle w:val="Ttulo1"/>
        <w:rPr>
          <w:lang w:val="en-GB"/>
        </w:rPr>
      </w:pPr>
      <w:r>
        <w:rPr>
          <w:lang w:val="en"/>
        </w:rPr>
        <w:t>Date and place</w:t>
      </w:r>
    </w:p>
    <w:p w14:paraId="61A59A3A" w14:textId="7C8BCD6E" w:rsidR="00285F91" w:rsidRPr="00B02E8A" w:rsidRDefault="00285F91" w:rsidP="00285F91">
      <w:pPr>
        <w:rPr>
          <w:lang w:val="en-GB"/>
        </w:rPr>
      </w:pPr>
      <w:r>
        <w:rPr>
          <w:lang w:val="en"/>
        </w:rPr>
        <w:t>Being on Friday March 29, 2019, and verified the attendance of all the summoned, began at 1</w:t>
      </w:r>
      <w:r w:rsidR="00183175">
        <w:rPr>
          <w:lang w:val="en"/>
        </w:rPr>
        <w:t>0</w:t>
      </w:r>
      <w:r>
        <w:rPr>
          <w:lang w:val="en"/>
        </w:rPr>
        <w:t>:</w:t>
      </w:r>
      <w:r w:rsidR="00183175">
        <w:rPr>
          <w:lang w:val="en"/>
        </w:rPr>
        <w:t>00</w:t>
      </w:r>
      <w:r>
        <w:rPr>
          <w:lang w:val="en"/>
        </w:rPr>
        <w:t xml:space="preserve"> hrs. To the Sprint</w:t>
      </w:r>
      <w:r w:rsidR="00183175">
        <w:rPr>
          <w:lang w:val="en"/>
        </w:rPr>
        <w:t xml:space="preserve"> 1</w:t>
      </w:r>
      <w:r>
        <w:rPr>
          <w:lang w:val="en"/>
        </w:rPr>
        <w:t xml:space="preserve"> </w:t>
      </w:r>
      <w:r w:rsidR="00183175">
        <w:rPr>
          <w:lang w:val="en"/>
        </w:rPr>
        <w:t>retrospective and Sprint 2 planning</w:t>
      </w:r>
      <w:r>
        <w:rPr>
          <w:lang w:val="en"/>
        </w:rPr>
        <w:t xml:space="preserve"> for the AIM GAMES project, which ended at 1</w:t>
      </w:r>
      <w:r w:rsidR="00183175">
        <w:rPr>
          <w:lang w:val="en"/>
        </w:rPr>
        <w:t>3</w:t>
      </w:r>
      <w:r>
        <w:rPr>
          <w:lang w:val="en"/>
        </w:rPr>
        <w:t>:30 hrs.</w:t>
      </w:r>
    </w:p>
    <w:p w14:paraId="291A90D8" w14:textId="77777777" w:rsidR="00285F91" w:rsidRPr="00285F91" w:rsidRDefault="00285F91" w:rsidP="00285F91">
      <w:pPr>
        <w:pStyle w:val="Ttulo1"/>
        <w:rPr>
          <w:lang w:val="en-GB"/>
        </w:rPr>
      </w:pPr>
      <w:r w:rsidRPr="00285F91">
        <w:rPr>
          <w:lang w:val="en-GB"/>
        </w:rPr>
        <w:t xml:space="preserve">AGENDA </w:t>
      </w:r>
    </w:p>
    <w:p w14:paraId="7B3365EA" w14:textId="3897133A" w:rsidR="00285F91" w:rsidRDefault="00285F91" w:rsidP="00285F91">
      <w:pPr>
        <w:rPr>
          <w:lang w:val="en"/>
        </w:rPr>
      </w:pPr>
      <w:r w:rsidRPr="00723AB3">
        <w:rPr>
          <w:lang w:val="en-GB"/>
        </w:rPr>
        <w:t xml:space="preserve">1º </w:t>
      </w:r>
      <w:r>
        <w:rPr>
          <w:lang w:val="en"/>
        </w:rPr>
        <w:t xml:space="preserve">Review of things created to date and </w:t>
      </w:r>
      <w:r w:rsidR="00183175">
        <w:rPr>
          <w:lang w:val="en"/>
        </w:rPr>
        <w:t>lessons learned</w:t>
      </w:r>
      <w:r>
        <w:rPr>
          <w:lang w:val="en"/>
        </w:rPr>
        <w:t xml:space="preserve"> </w:t>
      </w:r>
    </w:p>
    <w:p w14:paraId="45E6F9AE" w14:textId="523A7905" w:rsidR="00183175" w:rsidRDefault="00183175" w:rsidP="00285F91">
      <w:pPr>
        <w:rPr>
          <w:lang w:val="en"/>
        </w:rPr>
      </w:pPr>
      <w:r>
        <w:rPr>
          <w:lang w:val="en"/>
        </w:rPr>
        <w:t>2º Planning of the 2º sprint</w:t>
      </w:r>
    </w:p>
    <w:p w14:paraId="7DD9ABBA" w14:textId="77777777" w:rsidR="00285F91" w:rsidRPr="00E86A98" w:rsidRDefault="00285F91" w:rsidP="00285F91">
      <w:pPr>
        <w:pStyle w:val="Ttulo1"/>
        <w:rPr>
          <w:lang w:val="en-GB"/>
        </w:rPr>
      </w:pPr>
      <w:r>
        <w:rPr>
          <w:lang w:val="en"/>
        </w:rPr>
        <w:t>Development of the meeting and agreements</w:t>
      </w:r>
    </w:p>
    <w:p w14:paraId="229E0A2A" w14:textId="77777777" w:rsidR="00285F91" w:rsidRPr="00723AB3" w:rsidRDefault="00285F91" w:rsidP="00285F91">
      <w:pPr>
        <w:pStyle w:val="Ttulo2"/>
        <w:rPr>
          <w:lang w:val="en-GB"/>
        </w:rPr>
      </w:pPr>
      <w:r>
        <w:rPr>
          <w:lang w:val="en"/>
        </w:rPr>
        <w:t>Review of things created to date and discuss problems that have showed up</w:t>
      </w:r>
      <w:r w:rsidRPr="00723AB3">
        <w:rPr>
          <w:lang w:val="en-GB"/>
        </w:rPr>
        <w:t xml:space="preserve"> </w:t>
      </w:r>
    </w:p>
    <w:sdt>
      <w:sdtPr>
        <w:rPr>
          <w:lang w:val="en-GB"/>
        </w:rPr>
        <w:id w:val="-2113425653"/>
        <w:placeholder>
          <w:docPart w:val="B261812BFAB94F94B9F8EC24DBE48105"/>
        </w:placeholder>
        <w15:appearance w15:val="hidden"/>
      </w:sdtPr>
      <w:sdtEndPr>
        <w:rPr>
          <w:lang w:val="es-ES"/>
        </w:rPr>
      </w:sdtEndPr>
      <w:sdtContent>
        <w:p w14:paraId="04FCDF9F" w14:textId="77777777" w:rsidR="00183175" w:rsidRPr="00F62C98" w:rsidRDefault="00183175" w:rsidP="00F62C98">
          <w:pPr>
            <w:rPr>
              <w:lang w:val="en-GB"/>
            </w:rPr>
          </w:pPr>
          <w:r w:rsidRPr="00F62C98">
            <w:rPr>
              <w:lang w:val="en-GB"/>
            </w:rPr>
            <w:t xml:space="preserve">We have had a hard first spring because the learning and use of a new technology and some minor coordination </w:t>
          </w:r>
          <w:bookmarkStart w:id="0" w:name="_GoBack"/>
          <w:r w:rsidRPr="00F62C98">
            <w:rPr>
              <w:lang w:val="en-GB"/>
            </w:rPr>
            <w:t xml:space="preserve">problems, but we could give solutions to every trouble that have been showing up. </w:t>
          </w:r>
        </w:p>
        <w:bookmarkEnd w:id="0"/>
        <w:p w14:paraId="741B8849" w14:textId="77777777" w:rsidR="00183175" w:rsidRPr="00F62C98" w:rsidRDefault="00183175" w:rsidP="00F62C98">
          <w:pPr>
            <w:rPr>
              <w:lang w:val="en-GB"/>
            </w:rPr>
          </w:pPr>
          <w:r w:rsidRPr="00F62C98">
            <w:rPr>
              <w:lang w:val="en-GB"/>
            </w:rPr>
            <w:t xml:space="preserve">We had several problems regarding conflicts because we were not using a defined structure of branches for developing our application and our main branch (where we all committed), was the one auto deployed in Heroku, also this made the Heroku database </w:t>
          </w:r>
          <w:proofErr w:type="gramStart"/>
          <w:r w:rsidRPr="00F62C98">
            <w:rPr>
              <w:lang w:val="en-GB"/>
            </w:rPr>
            <w:t>really unstable</w:t>
          </w:r>
          <w:proofErr w:type="gramEnd"/>
          <w:r w:rsidRPr="00F62C98">
            <w:rPr>
              <w:lang w:val="en-GB"/>
            </w:rPr>
            <w:t xml:space="preserve"> and we had to reset it several times. In order to fix this, we created a populate file so we could easily reset and fill the database within seconds. For the second sprint we are going to put in practice </w:t>
          </w:r>
          <w:proofErr w:type="spellStart"/>
          <w:r w:rsidRPr="00F62C98">
            <w:rPr>
              <w:lang w:val="en-GB"/>
            </w:rPr>
            <w:t>Gitflow</w:t>
          </w:r>
          <w:proofErr w:type="spellEnd"/>
          <w:r w:rsidRPr="00F62C98">
            <w:rPr>
              <w:lang w:val="en-GB"/>
            </w:rPr>
            <w:t xml:space="preserve">, so we can reduce the conflicts to the minimum. </w:t>
          </w:r>
        </w:p>
        <w:p w14:paraId="335F28A3" w14:textId="566C7FD9" w:rsidR="00285F91" w:rsidRPr="00F62C98" w:rsidRDefault="00183175" w:rsidP="00F62C98">
          <w:pPr>
            <w:rPr>
              <w:lang w:val="en-GB"/>
            </w:rPr>
          </w:pPr>
          <w:r w:rsidRPr="00F62C98">
            <w:rPr>
              <w:lang w:val="en-GB"/>
            </w:rPr>
            <w:lastRenderedPageBreak/>
            <w:t xml:space="preserve">We think that we are prepared to tackle the second sprint without the problems of the first spring and finish the development of the MVP and carry out the piloting plan. </w:t>
          </w:r>
        </w:p>
        <w:p w14:paraId="0418B620" w14:textId="7212E39F" w:rsidR="00183175" w:rsidRDefault="00183175" w:rsidP="00183175">
          <w:pPr>
            <w:pStyle w:val="Ttulo2"/>
            <w:rPr>
              <w:lang w:val="en"/>
            </w:rPr>
          </w:pPr>
          <w:r>
            <w:rPr>
              <w:lang w:val="en"/>
            </w:rPr>
            <w:t>Planning of the 2º sprint</w:t>
          </w:r>
        </w:p>
        <w:p w14:paraId="64A6CB75" w14:textId="0882BFE5" w:rsidR="00285F91" w:rsidRPr="00183175" w:rsidRDefault="00183175" w:rsidP="00183175">
          <w:pPr>
            <w:rPr>
              <w:lang w:val="en"/>
            </w:rPr>
          </w:pPr>
          <w:r>
            <w:rPr>
              <w:lang w:val="en"/>
            </w:rPr>
            <w:t>We have decided to finish the rest of cases of the MVP and focus at the security of the application, and we will start the pilot plan at the second day</w:t>
          </w:r>
        </w:p>
      </w:sdtContent>
    </w:sdt>
    <w:p w14:paraId="6DD823F7" w14:textId="77777777" w:rsidR="00285F91" w:rsidRPr="00B649A1" w:rsidRDefault="00285F91" w:rsidP="00285F91">
      <w:pPr>
        <w:pStyle w:val="Ttulo1"/>
        <w:spacing w:before="240" w:after="0" w:line="259" w:lineRule="auto"/>
        <w:rPr>
          <w:lang w:val="en-GB"/>
        </w:rPr>
      </w:pPr>
      <w:bookmarkStart w:id="1" w:name="_Toc4787529"/>
      <w:r w:rsidRPr="00B649A1">
        <w:rPr>
          <w:lang w:val="en-GB"/>
        </w:rPr>
        <w:t>Signed in conformity</w:t>
      </w:r>
      <w:bookmarkEnd w:id="1"/>
    </w:p>
    <w:p w14:paraId="17E89A1E" w14:textId="77777777" w:rsidR="00285F91" w:rsidRPr="00B649A1" w:rsidRDefault="00285F91" w:rsidP="00285F91">
      <w:pPr>
        <w:rPr>
          <w:lang w:val="en-GB"/>
        </w:rPr>
      </w:pPr>
    </w:p>
    <w:p w14:paraId="516D2D37" w14:textId="77777777" w:rsidR="00285F91" w:rsidRPr="00B649A1" w:rsidRDefault="00285F91" w:rsidP="00285F91">
      <w:pPr>
        <w:rPr>
          <w:lang w:val="en-GB"/>
        </w:rPr>
      </w:pPr>
      <w:r w:rsidRPr="00B649A1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4A0A9928" wp14:editId="13A26C19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1303020" cy="79449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zcocho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9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9A1"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5919C962" wp14:editId="4D4F8752">
            <wp:simplePos x="0" y="0"/>
            <wp:positionH relativeFrom="column">
              <wp:posOffset>3705225</wp:posOffset>
            </wp:positionH>
            <wp:positionV relativeFrom="paragraph">
              <wp:posOffset>8255</wp:posOffset>
            </wp:positionV>
            <wp:extent cx="1112520" cy="571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Jo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563" cy="57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9A1"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7F074301" wp14:editId="54A284FC">
            <wp:simplePos x="0" y="0"/>
            <wp:positionH relativeFrom="column">
              <wp:posOffset>459105</wp:posOffset>
            </wp:positionH>
            <wp:positionV relativeFrom="paragraph">
              <wp:posOffset>4445</wp:posOffset>
            </wp:positionV>
            <wp:extent cx="1402080" cy="551815"/>
            <wp:effectExtent l="0" t="0" r="7620" b="635"/>
            <wp:wrapNone/>
            <wp:docPr id="3" name="Imagen 3" descr="Imagen que contiene per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927406048-1024x1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796">
        <w:rPr>
          <w:lang w:val="en-GB"/>
        </w:rPr>
        <w:pict w14:anchorId="727B0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70.5pt;height:85.2pt">
            <v:imagedata r:id="rId17" o:title=""/>
            <o:lock v:ext="edit" ungrouping="t" rotation="t" cropping="t" verticies="t" text="t" grouping="t"/>
            <o:signatureline v:ext="edit" id="{03BD2686-C0CA-49F2-954D-E8BC2B791B0D}" provid="{00000000-0000-0000-0000-000000000000}" o:suggestedsigner="Fco. Javier de la Fuente Bonilla" o:suggestedsigner2="CEO, Project Manager" showsigndate="f" issignatureline="t"/>
          </v:shape>
        </w:pict>
      </w:r>
      <w:r w:rsidRPr="00B649A1">
        <w:rPr>
          <w:lang w:val="en-GB"/>
        </w:rPr>
        <w:t xml:space="preserve">                            </w:t>
      </w:r>
      <w:r w:rsidR="009A5796">
        <w:rPr>
          <w:lang w:val="en-GB"/>
        </w:rPr>
        <w:pict w14:anchorId="74B0F3E8">
          <v:shape id="_x0000_i1026" type="#_x0000_t75" alt="Línea de firma de Microsoft Office..." style="width:166.85pt;height:87.6pt">
            <v:imagedata r:id="rId18" o:title=""/>
            <o:lock v:ext="edit" ungrouping="t" rotation="t" cropping="t" verticies="t" text="t" grouping="t"/>
            <o:signatureline v:ext="edit" id="{822ECB34-A596-410C-9077-F81D12075825}" provid="{00000000-0000-0000-0000-000000000000}" o:suggestedsigner="Jorge Mª Molina Domínguez" o:suggestedsigner2="CCO, CIO" issignatureline="t"/>
          </v:shape>
        </w:pict>
      </w:r>
    </w:p>
    <w:p w14:paraId="646C7949" w14:textId="77777777" w:rsidR="00285F91" w:rsidRPr="00EE064E" w:rsidRDefault="009A5796" w:rsidP="00285F91">
      <w:pPr>
        <w:ind w:left="2160" w:firstLine="720"/>
      </w:pPr>
      <w:r>
        <w:rPr>
          <w:lang w:val="en-GB"/>
        </w:rPr>
        <w:pict w14:anchorId="4389F382">
          <v:shape id="_x0000_i1027" type="#_x0000_t75" alt="Línea de firma de Microsoft Office..." style="width:192pt;height:95.95pt">
            <v:imagedata r:id="rId19" o:title=""/>
            <o:lock v:ext="edit" ungrouping="t" rotation="t" cropping="t" verticies="t" text="t" grouping="t"/>
            <o:signatureline v:ext="edit" id="{3A28907A-F6AB-4C43-824C-6DD7FECEF046}" provid="{00000000-0000-0000-0000-000000000000}" o:suggestedsigner="Mario Bizcocho González" o:suggestedsigner2="CMO, Product Owner" issignatureline="t"/>
          </v:shape>
        </w:pict>
      </w:r>
    </w:p>
    <w:p w14:paraId="5AC3BE6B" w14:textId="77777777" w:rsidR="006F54B9" w:rsidRPr="00285F91" w:rsidRDefault="006F54B9" w:rsidP="00285F91"/>
    <w:sectPr w:rsidR="006F54B9" w:rsidRPr="00285F91">
      <w:headerReference w:type="default" r:id="rId20"/>
      <w:footerReference w:type="default" r:id="rId2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CC6F9" w14:textId="77777777" w:rsidR="005E7399" w:rsidRDefault="005E7399">
      <w:pPr>
        <w:spacing w:after="0" w:line="240" w:lineRule="auto"/>
      </w:pPr>
      <w:r>
        <w:separator/>
      </w:r>
    </w:p>
  </w:endnote>
  <w:endnote w:type="continuationSeparator" w:id="0">
    <w:p w14:paraId="077B67D6" w14:textId="77777777" w:rsidR="005E7399" w:rsidRDefault="005E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9338"/>
      <w:docPartObj>
        <w:docPartGallery w:val="Page Numbers (Bottom of Page)"/>
        <w:docPartUnique/>
      </w:docPartObj>
    </w:sdtPr>
    <w:sdtContent>
      <w:p w14:paraId="450BB750" w14:textId="0797847C" w:rsidR="009A5796" w:rsidRDefault="009A579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74FDF6" w14:textId="77777777" w:rsidR="009A5796" w:rsidRDefault="009A57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C4B20" w14:textId="77777777" w:rsidR="005E7399" w:rsidRDefault="005E7399">
      <w:pPr>
        <w:spacing w:after="0" w:line="240" w:lineRule="auto"/>
      </w:pPr>
      <w:r>
        <w:separator/>
      </w:r>
    </w:p>
  </w:footnote>
  <w:footnote w:type="continuationSeparator" w:id="0">
    <w:p w14:paraId="49C0BA03" w14:textId="77777777" w:rsidR="005E7399" w:rsidRDefault="005E7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8EA17" w14:textId="735724D5" w:rsidR="0044199A" w:rsidRDefault="009A5796">
    <w:pPr>
      <w:pStyle w:val="Encabezado"/>
    </w:pPr>
    <w:r>
      <w:rPr>
        <w:noProof/>
        <w:lang w:val="en"/>
      </w:rPr>
      <w:drawing>
        <wp:anchor distT="0" distB="0" distL="114300" distR="114300" simplePos="0" relativeHeight="251662336" behindDoc="0" locked="0" layoutInCell="1" allowOverlap="1" wp14:anchorId="73CDDE94" wp14:editId="6C87190B">
          <wp:simplePos x="0" y="0"/>
          <wp:positionH relativeFrom="column">
            <wp:posOffset>4945380</wp:posOffset>
          </wp:positionH>
          <wp:positionV relativeFrom="paragraph">
            <wp:posOffset>-396240</wp:posOffset>
          </wp:positionV>
          <wp:extent cx="1866900" cy="830580"/>
          <wp:effectExtent l="0" t="0" r="0" b="762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M Gam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830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199A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1F479" wp14:editId="712CEA0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D6316" w14:textId="0D8E08AD" w:rsidR="0044199A" w:rsidRDefault="0044199A">
                          <w:pPr>
                            <w:pStyle w:val="Piedepgina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1F479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1CD6316" w14:textId="0D8E08AD" w:rsidR="0044199A" w:rsidRDefault="0044199A">
                    <w:pPr>
                      <w:pStyle w:val="Piedepgin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D83"/>
    <w:multiLevelType w:val="hybridMultilevel"/>
    <w:tmpl w:val="11100F7E"/>
    <w:lvl w:ilvl="0" w:tplc="D8FAA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0C"/>
    <w:rsid w:val="00015E92"/>
    <w:rsid w:val="00021E22"/>
    <w:rsid w:val="000938E0"/>
    <w:rsid w:val="00093E1D"/>
    <w:rsid w:val="000D50F1"/>
    <w:rsid w:val="00104C08"/>
    <w:rsid w:val="00154F9F"/>
    <w:rsid w:val="00183175"/>
    <w:rsid w:val="001904D0"/>
    <w:rsid w:val="00230B58"/>
    <w:rsid w:val="00285F91"/>
    <w:rsid w:val="00342BA8"/>
    <w:rsid w:val="00362245"/>
    <w:rsid w:val="00381B1B"/>
    <w:rsid w:val="00383A50"/>
    <w:rsid w:val="0044199A"/>
    <w:rsid w:val="004950EF"/>
    <w:rsid w:val="004B2848"/>
    <w:rsid w:val="005037AA"/>
    <w:rsid w:val="0052790C"/>
    <w:rsid w:val="00534734"/>
    <w:rsid w:val="005735D1"/>
    <w:rsid w:val="005E1683"/>
    <w:rsid w:val="005E7399"/>
    <w:rsid w:val="006C29E7"/>
    <w:rsid w:val="006C7546"/>
    <w:rsid w:val="006D0C93"/>
    <w:rsid w:val="006F54B9"/>
    <w:rsid w:val="0071532F"/>
    <w:rsid w:val="00764EE5"/>
    <w:rsid w:val="00770206"/>
    <w:rsid w:val="00770617"/>
    <w:rsid w:val="00797979"/>
    <w:rsid w:val="007B6CC6"/>
    <w:rsid w:val="007E3D72"/>
    <w:rsid w:val="008756B3"/>
    <w:rsid w:val="008C01CF"/>
    <w:rsid w:val="008F0ABE"/>
    <w:rsid w:val="00964820"/>
    <w:rsid w:val="009663EE"/>
    <w:rsid w:val="009A5796"/>
    <w:rsid w:val="009F4823"/>
    <w:rsid w:val="00A3586B"/>
    <w:rsid w:val="00A36B25"/>
    <w:rsid w:val="00B30512"/>
    <w:rsid w:val="00B46C3A"/>
    <w:rsid w:val="00B92BDC"/>
    <w:rsid w:val="00C122C8"/>
    <w:rsid w:val="00C2710C"/>
    <w:rsid w:val="00C37D11"/>
    <w:rsid w:val="00CC36F4"/>
    <w:rsid w:val="00CE219D"/>
    <w:rsid w:val="00CF0BA4"/>
    <w:rsid w:val="00CF693A"/>
    <w:rsid w:val="00D63E96"/>
    <w:rsid w:val="00D821B0"/>
    <w:rsid w:val="00E314FD"/>
    <w:rsid w:val="00E72E4B"/>
    <w:rsid w:val="00EB35AE"/>
    <w:rsid w:val="00EC4D11"/>
    <w:rsid w:val="00F2573B"/>
    <w:rsid w:val="00F62C98"/>
    <w:rsid w:val="00FE47C2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F32DC"/>
  <w15:chartTrackingRefBased/>
  <w15:docId w15:val="{605CA0F8-4674-4E40-A5FA-8E85861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rsid w:val="00E314FD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7C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7C2"/>
    <w:rPr>
      <w:rFonts w:ascii="Segoe UI" w:hAnsi="Segoe UI" w:cs="Segoe UI"/>
      <w:szCs w:val="18"/>
    </w:rPr>
  </w:style>
  <w:style w:type="paragraph" w:styleId="Prrafodelista">
    <w:name w:val="List Paragraph"/>
    <w:basedOn w:val="Normal"/>
    <w:uiPriority w:val="34"/>
    <w:unhideWhenUsed/>
    <w:qFormat/>
    <w:rsid w:val="00CF0BA4"/>
    <w:pPr>
      <w:ind w:left="720"/>
      <w:contextualSpacing/>
    </w:pPr>
  </w:style>
  <w:style w:type="paragraph" w:customStyle="1" w:styleId="Default">
    <w:name w:val="Default"/>
    <w:rsid w:val="00285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wSuchJukes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61812BFAB94F94B9F8EC24DBE4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10CDA-BC74-4934-8794-AE93FE98EEAF}"/>
      </w:docPartPr>
      <w:docPartBody>
        <w:p w:rsidR="00AB1F24" w:rsidRDefault="00767BFE" w:rsidP="00767BFE">
          <w:pPr>
            <w:pStyle w:val="B261812BFAB94F94B9F8EC24DBE4810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02"/>
    <w:rsid w:val="0007344B"/>
    <w:rsid w:val="000B1995"/>
    <w:rsid w:val="000C580B"/>
    <w:rsid w:val="000C5B29"/>
    <w:rsid w:val="001C3575"/>
    <w:rsid w:val="002C1654"/>
    <w:rsid w:val="00343005"/>
    <w:rsid w:val="004002A1"/>
    <w:rsid w:val="0065573C"/>
    <w:rsid w:val="00767209"/>
    <w:rsid w:val="00767BFE"/>
    <w:rsid w:val="007B022A"/>
    <w:rsid w:val="00857530"/>
    <w:rsid w:val="008E7A02"/>
    <w:rsid w:val="009F6A8E"/>
    <w:rsid w:val="00AA4DEB"/>
    <w:rsid w:val="00AB1F24"/>
    <w:rsid w:val="00D352C4"/>
    <w:rsid w:val="00E8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FF0372984148D1A5E894223891FA83">
    <w:name w:val="2EFF0372984148D1A5E894223891FA83"/>
  </w:style>
  <w:style w:type="paragraph" w:customStyle="1" w:styleId="7B7291BCB8D04E78A501C935C3714452">
    <w:name w:val="7B7291BCB8D04E78A501C935C3714452"/>
  </w:style>
  <w:style w:type="character" w:styleId="Textodelmarcadordeposicin">
    <w:name w:val="Placeholder Text"/>
    <w:basedOn w:val="Fuentedeprrafopredeter"/>
    <w:uiPriority w:val="99"/>
    <w:semiHidden/>
    <w:rsid w:val="00767BFE"/>
    <w:rPr>
      <w:color w:val="808080"/>
    </w:rPr>
  </w:style>
  <w:style w:type="paragraph" w:customStyle="1" w:styleId="F1327EF7360F4EFF9E7AFFEE43AA7CA7">
    <w:name w:val="F1327EF7360F4EFF9E7AFFEE43AA7CA7"/>
  </w:style>
  <w:style w:type="paragraph" w:customStyle="1" w:styleId="B261812BFAB94F94B9F8EC24DBE48105">
    <w:name w:val="B261812BFAB94F94B9F8EC24DBE48105"/>
    <w:rsid w:val="00767BFE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ABDF4-3B24-430D-BF52-47F6A663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131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WowSuchJukes</dc:creator>
  <cp:keywords/>
  <cp:lastModifiedBy>Jorge Manuel Molina Domínguez</cp:lastModifiedBy>
  <cp:revision>25</cp:revision>
  <cp:lastPrinted>2019-03-29T22:01:00Z</cp:lastPrinted>
  <dcterms:created xsi:type="dcterms:W3CDTF">2018-10-16T09:31:00Z</dcterms:created>
  <dcterms:modified xsi:type="dcterms:W3CDTF">2019-03-29T22:02:00Z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