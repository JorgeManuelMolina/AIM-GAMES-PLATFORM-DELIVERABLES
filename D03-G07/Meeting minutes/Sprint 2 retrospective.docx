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F8F2E" w14:textId="3E449532" w:rsidR="00285F91" w:rsidRPr="00285F91" w:rsidRDefault="00285F91" w:rsidP="00285F91">
      <w:pPr>
        <w:pStyle w:val="Ttulo"/>
        <w:ind w:left="720" w:hanging="720"/>
        <w:rPr>
          <w:lang w:val="en-GB"/>
        </w:rPr>
      </w:pPr>
      <w:r w:rsidRPr="00285F91">
        <w:rPr>
          <w:lang w:val="en-GB"/>
        </w:rPr>
        <w:t>aim games</w:t>
      </w:r>
      <w:r w:rsidRPr="00285F91">
        <w:rPr>
          <w:lang w:val="en-GB"/>
        </w:rPr>
        <w:br/>
        <w:t xml:space="preserve">Sprint </w:t>
      </w:r>
      <w:r w:rsidR="00D959E7">
        <w:rPr>
          <w:lang w:val="en-GB"/>
        </w:rPr>
        <w:t>2</w:t>
      </w:r>
      <w:r>
        <w:rPr>
          <w:lang w:val="en-GB"/>
        </w:rPr>
        <w:t xml:space="preserve"> </w:t>
      </w:r>
      <w:r w:rsidRPr="00285F91">
        <w:rPr>
          <w:lang w:val="en-GB"/>
        </w:rPr>
        <w:t xml:space="preserve">retrospective </w:t>
      </w:r>
    </w:p>
    <w:p w14:paraId="6D34A017" w14:textId="77777777" w:rsidR="00285F91" w:rsidRPr="00285F91" w:rsidRDefault="00285F91" w:rsidP="00285F91">
      <w:pPr>
        <w:pStyle w:val="Subttulo"/>
        <w:rPr>
          <w:lang w:val="en-GB"/>
        </w:rPr>
      </w:pPr>
    </w:p>
    <w:p w14:paraId="16EE7E08" w14:textId="77777777" w:rsidR="00285F91" w:rsidRDefault="00285F91" w:rsidP="00285F91">
      <w:pPr>
        <w:pStyle w:val="Ttulo1"/>
      </w:pPr>
      <w:r>
        <w:t>Summons</w:t>
      </w:r>
    </w:p>
    <w:tbl>
      <w:tblPr>
        <w:tblStyle w:val="Tabladelalcancedelproyecto"/>
        <w:tblW w:w="3125" w:type="pct"/>
        <w:tblLook w:val="04A0" w:firstRow="1" w:lastRow="0" w:firstColumn="1" w:lastColumn="0" w:noHBand="0" w:noVBand="1"/>
        <w:tblDescription w:val="Tabla de partes interesadas"/>
      </w:tblPr>
      <w:tblGrid>
        <w:gridCol w:w="2922"/>
        <w:gridCol w:w="2922"/>
      </w:tblGrid>
      <w:tr w:rsidR="00285F91" w14:paraId="11CB62BB" w14:textId="77777777" w:rsidTr="00512D31">
        <w:trPr>
          <w:cnfStyle w:val="100000000000" w:firstRow="1" w:lastRow="0" w:firstColumn="0" w:lastColumn="0" w:oddVBand="0" w:evenVBand="0" w:oddHBand="0" w:evenHBand="0" w:firstRowFirstColumn="0" w:firstRowLastColumn="0" w:lastRowFirstColumn="0" w:lastRowLastColumn="0"/>
        </w:trPr>
        <w:tc>
          <w:tcPr>
            <w:tcW w:w="2500" w:type="pct"/>
          </w:tcPr>
          <w:p w14:paraId="5665AD21" w14:textId="77777777" w:rsidR="00285F91" w:rsidRPr="00B02E8A" w:rsidRDefault="00285F91" w:rsidP="00512D31">
            <w:pPr>
              <w:rPr>
                <w:lang w:val="en-GB"/>
              </w:rPr>
            </w:pPr>
            <w:r>
              <w:rPr>
                <w:lang w:val="en-GB"/>
              </w:rPr>
              <w:t>Name</w:t>
            </w:r>
          </w:p>
        </w:tc>
        <w:tc>
          <w:tcPr>
            <w:tcW w:w="2500" w:type="pct"/>
          </w:tcPr>
          <w:p w14:paraId="15AFBBFC" w14:textId="77777777" w:rsidR="00285F91" w:rsidRPr="00B02E8A" w:rsidRDefault="00285F91" w:rsidP="00512D31">
            <w:pPr>
              <w:rPr>
                <w:lang w:val="en-GB"/>
              </w:rPr>
            </w:pPr>
            <w:r>
              <w:rPr>
                <w:lang w:val="en-GB"/>
              </w:rPr>
              <w:t>Roll</w:t>
            </w:r>
          </w:p>
        </w:tc>
      </w:tr>
      <w:tr w:rsidR="00285F91" w14:paraId="64AF20CB" w14:textId="77777777" w:rsidTr="00512D31">
        <w:tc>
          <w:tcPr>
            <w:tcW w:w="2500" w:type="pct"/>
          </w:tcPr>
          <w:p w14:paraId="42974B8B" w14:textId="77777777" w:rsidR="00285F91" w:rsidRPr="00B02E8A" w:rsidRDefault="00285F91" w:rsidP="00512D31">
            <w:pPr>
              <w:pStyle w:val="Default"/>
              <w:rPr>
                <w:lang w:val="en-GB"/>
              </w:rPr>
            </w:pPr>
            <w:r w:rsidRPr="00285F91">
              <w:rPr>
                <w:sz w:val="20"/>
                <w:szCs w:val="20"/>
              </w:rPr>
              <w:t xml:space="preserve">De la Fuente Bonilla, Fco. </w:t>
            </w:r>
            <w:r w:rsidRPr="00B02E8A">
              <w:rPr>
                <w:sz w:val="20"/>
                <w:szCs w:val="20"/>
                <w:lang w:val="en-GB"/>
              </w:rPr>
              <w:t xml:space="preserve">Javier </w:t>
            </w:r>
          </w:p>
        </w:tc>
        <w:tc>
          <w:tcPr>
            <w:tcW w:w="2500" w:type="pct"/>
          </w:tcPr>
          <w:p w14:paraId="4139E265" w14:textId="77777777" w:rsidR="00285F91" w:rsidRPr="00B02E8A" w:rsidRDefault="00285F91" w:rsidP="00512D31">
            <w:pPr>
              <w:rPr>
                <w:b/>
                <w:lang w:val="en-GB"/>
              </w:rPr>
            </w:pPr>
            <w:r w:rsidRPr="00B02E8A">
              <w:rPr>
                <w:b/>
                <w:lang w:val="en-GB"/>
              </w:rPr>
              <w:t>CEO, Project manager</w:t>
            </w:r>
          </w:p>
        </w:tc>
      </w:tr>
      <w:tr w:rsidR="00285F91" w14:paraId="4D21D809" w14:textId="77777777" w:rsidTr="00512D31">
        <w:tc>
          <w:tcPr>
            <w:tcW w:w="2500" w:type="pct"/>
          </w:tcPr>
          <w:p w14:paraId="2D89FF5D" w14:textId="77777777" w:rsidR="00285F91" w:rsidRPr="00B02E8A" w:rsidRDefault="00285F91" w:rsidP="00512D31">
            <w:pPr>
              <w:rPr>
                <w:lang w:val="en-GB"/>
              </w:rPr>
            </w:pPr>
            <w:r w:rsidRPr="00B02E8A">
              <w:rPr>
                <w:lang w:val="en-GB"/>
              </w:rPr>
              <w:t>Molina Domínguez, Jorge Manuel</w:t>
            </w:r>
          </w:p>
        </w:tc>
        <w:tc>
          <w:tcPr>
            <w:tcW w:w="2500" w:type="pct"/>
          </w:tcPr>
          <w:p w14:paraId="221650AE" w14:textId="79C7FA4A" w:rsidR="00285F91" w:rsidRPr="00B02E8A" w:rsidRDefault="00285F91" w:rsidP="00512D31">
            <w:pPr>
              <w:rPr>
                <w:b/>
                <w:lang w:val="en-GB"/>
              </w:rPr>
            </w:pPr>
            <w:r w:rsidRPr="00B02E8A">
              <w:rPr>
                <w:b/>
                <w:lang w:val="en-GB"/>
              </w:rPr>
              <w:t>CCO,</w:t>
            </w:r>
            <w:r>
              <w:rPr>
                <w:b/>
                <w:lang w:val="en-GB"/>
              </w:rPr>
              <w:t xml:space="preserve"> </w:t>
            </w:r>
            <w:r w:rsidRPr="00B02E8A">
              <w:rPr>
                <w:b/>
                <w:lang w:val="en-GB"/>
              </w:rPr>
              <w:t>CIO</w:t>
            </w:r>
          </w:p>
        </w:tc>
      </w:tr>
      <w:tr w:rsidR="00285F91" w14:paraId="35FD90B0" w14:textId="77777777" w:rsidTr="00512D31">
        <w:tc>
          <w:tcPr>
            <w:tcW w:w="2500" w:type="pct"/>
          </w:tcPr>
          <w:p w14:paraId="2669AD49" w14:textId="77777777" w:rsidR="00285F91" w:rsidRPr="00B02E8A" w:rsidRDefault="00285F91" w:rsidP="00512D31">
            <w:pPr>
              <w:pStyle w:val="Default"/>
              <w:rPr>
                <w:lang w:val="en-GB"/>
              </w:rPr>
            </w:pPr>
            <w:r w:rsidRPr="00B02E8A">
              <w:rPr>
                <w:sz w:val="20"/>
                <w:szCs w:val="20"/>
                <w:lang w:val="en-GB"/>
              </w:rPr>
              <w:t xml:space="preserve">Bizcocho González, Mario </w:t>
            </w:r>
          </w:p>
        </w:tc>
        <w:tc>
          <w:tcPr>
            <w:tcW w:w="2500" w:type="pct"/>
          </w:tcPr>
          <w:p w14:paraId="3F297F18" w14:textId="77777777" w:rsidR="00285F91" w:rsidRPr="00B02E8A" w:rsidRDefault="00285F91" w:rsidP="00512D31">
            <w:pPr>
              <w:rPr>
                <w:b/>
                <w:lang w:val="en-GB"/>
              </w:rPr>
            </w:pPr>
            <w:r w:rsidRPr="00B02E8A">
              <w:rPr>
                <w:b/>
                <w:lang w:val="en-GB"/>
              </w:rPr>
              <w:t>CMO, Product Owner</w:t>
            </w:r>
          </w:p>
        </w:tc>
      </w:tr>
      <w:tr w:rsidR="00285F91" w14:paraId="286C8B02" w14:textId="77777777" w:rsidTr="00512D31">
        <w:tc>
          <w:tcPr>
            <w:tcW w:w="2500" w:type="pct"/>
          </w:tcPr>
          <w:p w14:paraId="5BA48907" w14:textId="77777777" w:rsidR="00285F91" w:rsidRPr="00285F91" w:rsidRDefault="00285F91" w:rsidP="00512D31">
            <w:pPr>
              <w:pStyle w:val="Default"/>
              <w:rPr>
                <w:sz w:val="20"/>
                <w:szCs w:val="20"/>
              </w:rPr>
            </w:pPr>
            <w:r w:rsidRPr="00285F91">
              <w:rPr>
                <w:sz w:val="20"/>
                <w:szCs w:val="20"/>
              </w:rPr>
              <w:t xml:space="preserve">Arenas </w:t>
            </w:r>
            <w:proofErr w:type="spellStart"/>
            <w:r w:rsidRPr="00285F91">
              <w:rPr>
                <w:sz w:val="20"/>
                <w:szCs w:val="20"/>
              </w:rPr>
              <w:t>Arenas</w:t>
            </w:r>
            <w:proofErr w:type="spellEnd"/>
            <w:r w:rsidRPr="00285F91">
              <w:rPr>
                <w:sz w:val="20"/>
                <w:szCs w:val="20"/>
              </w:rPr>
              <w:t xml:space="preserve">, Antonio </w:t>
            </w:r>
          </w:p>
          <w:p w14:paraId="5229AA42" w14:textId="77777777" w:rsidR="00285F91" w:rsidRPr="00285F91" w:rsidRDefault="00285F91" w:rsidP="00512D31">
            <w:pPr>
              <w:pStyle w:val="Default"/>
              <w:rPr>
                <w:sz w:val="20"/>
                <w:szCs w:val="20"/>
              </w:rPr>
            </w:pPr>
            <w:r w:rsidRPr="00285F91">
              <w:rPr>
                <w:sz w:val="20"/>
                <w:szCs w:val="20"/>
              </w:rPr>
              <w:t xml:space="preserve">Monteseirín Puig, Alejandro </w:t>
            </w:r>
          </w:p>
          <w:p w14:paraId="23758237" w14:textId="77777777" w:rsidR="00285F91" w:rsidRPr="00285F91" w:rsidRDefault="00285F91" w:rsidP="00512D31">
            <w:pPr>
              <w:pStyle w:val="Default"/>
              <w:rPr>
                <w:sz w:val="20"/>
                <w:szCs w:val="20"/>
              </w:rPr>
            </w:pPr>
            <w:r w:rsidRPr="00285F91">
              <w:rPr>
                <w:sz w:val="20"/>
                <w:szCs w:val="20"/>
              </w:rPr>
              <w:t xml:space="preserve">Pazo Jiménez, Pablo </w:t>
            </w:r>
          </w:p>
          <w:p w14:paraId="6E114275" w14:textId="77777777" w:rsidR="00285F91" w:rsidRPr="00285F91" w:rsidRDefault="00285F91" w:rsidP="00512D31">
            <w:pPr>
              <w:pStyle w:val="Default"/>
              <w:rPr>
                <w:sz w:val="20"/>
                <w:szCs w:val="20"/>
              </w:rPr>
            </w:pPr>
            <w:r w:rsidRPr="00285F91">
              <w:rPr>
                <w:sz w:val="20"/>
                <w:szCs w:val="20"/>
              </w:rPr>
              <w:t xml:space="preserve">Pérez Piñero, Iván </w:t>
            </w:r>
          </w:p>
          <w:p w14:paraId="272F7179" w14:textId="77777777" w:rsidR="00285F91" w:rsidRPr="00B02E8A" w:rsidRDefault="00285F91" w:rsidP="00512D31">
            <w:pPr>
              <w:rPr>
                <w:lang w:val="en-GB"/>
              </w:rPr>
            </w:pPr>
            <w:r w:rsidRPr="00B02E8A">
              <w:rPr>
                <w:sz w:val="20"/>
                <w:lang w:val="en-GB"/>
              </w:rPr>
              <w:t>Santos Batista, Miguel</w:t>
            </w:r>
          </w:p>
        </w:tc>
        <w:tc>
          <w:tcPr>
            <w:tcW w:w="2500" w:type="pct"/>
          </w:tcPr>
          <w:p w14:paraId="6221093E" w14:textId="77777777" w:rsidR="00285F91" w:rsidRPr="00B02E8A" w:rsidRDefault="00285F91" w:rsidP="00512D31">
            <w:pPr>
              <w:rPr>
                <w:b/>
                <w:lang w:val="en-GB"/>
              </w:rPr>
            </w:pPr>
            <w:r w:rsidRPr="00B02E8A">
              <w:rPr>
                <w:b/>
                <w:lang w:val="en-GB"/>
              </w:rPr>
              <w:t>Developers</w:t>
            </w:r>
          </w:p>
        </w:tc>
      </w:tr>
    </w:tbl>
    <w:p w14:paraId="671D8C63" w14:textId="77777777" w:rsidR="00285F91" w:rsidRDefault="00285F91" w:rsidP="00285F91">
      <w:pPr>
        <w:pStyle w:val="Ttulo1"/>
      </w:pPr>
      <w:r w:rsidRPr="00723AB3">
        <w:rPr>
          <w:lang w:val="en-GB"/>
        </w:rPr>
        <w:t>attendee</w:t>
      </w:r>
    </w:p>
    <w:p w14:paraId="739FA8CC" w14:textId="77777777" w:rsidR="00285F91" w:rsidRPr="00420B3E" w:rsidRDefault="00285F91" w:rsidP="00285F91">
      <w:pPr>
        <w:rPr>
          <w:b/>
          <w:sz w:val="20"/>
        </w:rPr>
      </w:pPr>
      <w:r w:rsidRPr="00420B3E">
        <w:rPr>
          <w:b/>
          <w:noProof/>
          <w:sz w:val="20"/>
        </w:rPr>
        <w:drawing>
          <wp:anchor distT="0" distB="0" distL="114300" distR="114300" simplePos="0" relativeHeight="251666432" behindDoc="0" locked="0" layoutInCell="1" allowOverlap="1" wp14:anchorId="3075CB59" wp14:editId="3206E967">
            <wp:simplePos x="0" y="0"/>
            <wp:positionH relativeFrom="column">
              <wp:posOffset>4131945</wp:posOffset>
            </wp:positionH>
            <wp:positionV relativeFrom="paragraph">
              <wp:posOffset>195580</wp:posOffset>
            </wp:positionV>
            <wp:extent cx="1196340" cy="715645"/>
            <wp:effectExtent l="0" t="0" r="381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9-03-15_22-52-4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340" cy="715645"/>
                    </a:xfrm>
                    <a:prstGeom prst="rect">
                      <a:avLst/>
                    </a:prstGeom>
                  </pic:spPr>
                </pic:pic>
              </a:graphicData>
            </a:graphic>
            <wp14:sizeRelH relativeFrom="margin">
              <wp14:pctWidth>0</wp14:pctWidth>
            </wp14:sizeRelH>
          </wp:anchor>
        </w:drawing>
      </w:r>
      <w:r w:rsidRPr="00420B3E">
        <w:rPr>
          <w:b/>
          <w:sz w:val="20"/>
        </w:rPr>
        <w:t>De la Fuente Bonilla, Fco. Javier</w:t>
      </w:r>
      <w:r w:rsidRPr="00420B3E">
        <w:rPr>
          <w:b/>
          <w:sz w:val="20"/>
        </w:rPr>
        <w:tab/>
      </w:r>
      <w:r w:rsidRPr="00420B3E">
        <w:rPr>
          <w:b/>
          <w:sz w:val="20"/>
        </w:rPr>
        <w:tab/>
      </w:r>
      <w:r w:rsidRPr="00420B3E">
        <w:rPr>
          <w:b/>
          <w:sz w:val="20"/>
        </w:rPr>
        <w:tab/>
      </w:r>
      <w:r w:rsidRPr="00420B3E">
        <w:rPr>
          <w:b/>
          <w:sz w:val="20"/>
        </w:rPr>
        <w:tab/>
      </w:r>
      <w:r w:rsidRPr="00420B3E">
        <w:rPr>
          <w:b/>
          <w:sz w:val="20"/>
        </w:rPr>
        <w:tab/>
        <w:t>Pérez Piñero, Iván</w:t>
      </w:r>
    </w:p>
    <w:p w14:paraId="4F1B9D75" w14:textId="77777777" w:rsidR="00285F91" w:rsidRPr="00420B3E" w:rsidRDefault="00285F91" w:rsidP="00285F91">
      <w:pPr>
        <w:rPr>
          <w:b/>
          <w:sz w:val="20"/>
        </w:rPr>
      </w:pPr>
      <w:r w:rsidRPr="00420B3E">
        <w:rPr>
          <w:b/>
          <w:noProof/>
          <w:lang w:val="en-GB"/>
        </w:rPr>
        <w:drawing>
          <wp:anchor distT="0" distB="0" distL="114300" distR="114300" simplePos="0" relativeHeight="251659264" behindDoc="0" locked="0" layoutInCell="1" allowOverlap="1" wp14:anchorId="4E34E69D" wp14:editId="5E7FF8D7">
            <wp:simplePos x="0" y="0"/>
            <wp:positionH relativeFrom="margin">
              <wp:align>left</wp:align>
            </wp:positionH>
            <wp:positionV relativeFrom="paragraph">
              <wp:posOffset>41275</wp:posOffset>
            </wp:positionV>
            <wp:extent cx="1402080" cy="551815"/>
            <wp:effectExtent l="0" t="0" r="7620" b="635"/>
            <wp:wrapNone/>
            <wp:docPr id="10" name="Imagen 10"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p>
    <w:p w14:paraId="71747B60" w14:textId="77777777" w:rsidR="00285F91" w:rsidRPr="00420B3E" w:rsidRDefault="00285F91" w:rsidP="00285F91">
      <w:pPr>
        <w:rPr>
          <w:b/>
          <w:sz w:val="20"/>
        </w:rPr>
      </w:pPr>
    </w:p>
    <w:p w14:paraId="1CAE04F8" w14:textId="77777777" w:rsidR="00285F91" w:rsidRPr="00420B3E" w:rsidRDefault="00285F91" w:rsidP="00285F91">
      <w:pPr>
        <w:rPr>
          <w:b/>
          <w:sz w:val="20"/>
        </w:rPr>
      </w:pPr>
    </w:p>
    <w:p w14:paraId="5B015191" w14:textId="77777777" w:rsidR="00285F91" w:rsidRPr="00420B3E" w:rsidRDefault="00285F91" w:rsidP="00285F91">
      <w:pPr>
        <w:rPr>
          <w:b/>
          <w:sz w:val="20"/>
        </w:rPr>
      </w:pPr>
      <w:r w:rsidRPr="00420B3E">
        <w:rPr>
          <w:b/>
          <w:noProof/>
          <w:lang w:val="en-GB"/>
        </w:rPr>
        <w:drawing>
          <wp:anchor distT="0" distB="0" distL="114300" distR="114300" simplePos="0" relativeHeight="251660288" behindDoc="0" locked="0" layoutInCell="1" allowOverlap="1" wp14:anchorId="6E7A27D8" wp14:editId="5F577E35">
            <wp:simplePos x="0" y="0"/>
            <wp:positionH relativeFrom="column">
              <wp:posOffset>4220210</wp:posOffset>
            </wp:positionH>
            <wp:positionV relativeFrom="paragraph">
              <wp:posOffset>360045</wp:posOffset>
            </wp:positionV>
            <wp:extent cx="1290523" cy="662940"/>
            <wp:effectExtent l="0" t="0" r="508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290523" cy="662940"/>
                    </a:xfrm>
                    <a:prstGeom prst="rect">
                      <a:avLst/>
                    </a:prstGeom>
                  </pic:spPr>
                </pic:pic>
              </a:graphicData>
            </a:graphic>
            <wp14:sizeRelH relativeFrom="margin">
              <wp14:pctWidth>0</wp14:pctWidth>
            </wp14:sizeRelH>
            <wp14:sizeRelV relativeFrom="margin">
              <wp14:pctHeight>0</wp14:pctHeight>
            </wp14:sizeRelV>
          </wp:anchor>
        </w:drawing>
      </w:r>
      <w:r w:rsidRPr="00420B3E">
        <w:rPr>
          <w:b/>
          <w:sz w:val="20"/>
        </w:rPr>
        <w:t xml:space="preserve">Arenas </w:t>
      </w:r>
      <w:proofErr w:type="spellStart"/>
      <w:r w:rsidRPr="00420B3E">
        <w:rPr>
          <w:b/>
          <w:sz w:val="20"/>
        </w:rPr>
        <w:t>Arenas</w:t>
      </w:r>
      <w:proofErr w:type="spellEnd"/>
      <w:r w:rsidRPr="00420B3E">
        <w:rPr>
          <w:b/>
          <w:sz w:val="20"/>
        </w:rPr>
        <w:t>, Antonio</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Molina Domínguez, Jorge Manuel</w:t>
      </w:r>
    </w:p>
    <w:p w14:paraId="5CA31FB6" w14:textId="77777777" w:rsidR="00285F91" w:rsidRPr="00420B3E" w:rsidRDefault="00285F91" w:rsidP="00285F91">
      <w:pPr>
        <w:rPr>
          <w:b/>
          <w:sz w:val="20"/>
        </w:rPr>
      </w:pPr>
      <w:r w:rsidRPr="00420B3E">
        <w:rPr>
          <w:b/>
          <w:noProof/>
          <w:sz w:val="20"/>
        </w:rPr>
        <w:drawing>
          <wp:anchor distT="0" distB="0" distL="114300" distR="114300" simplePos="0" relativeHeight="251663360" behindDoc="0" locked="0" layoutInCell="1" allowOverlap="1" wp14:anchorId="3A919118" wp14:editId="7D781763">
            <wp:simplePos x="0" y="0"/>
            <wp:positionH relativeFrom="margin">
              <wp:align>left</wp:align>
            </wp:positionH>
            <wp:positionV relativeFrom="paragraph">
              <wp:posOffset>62865</wp:posOffset>
            </wp:positionV>
            <wp:extent cx="1181100" cy="841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 Antonio.jpeg"/>
                    <pic:cNvPicPr/>
                  </pic:nvPicPr>
                  <pic:blipFill>
                    <a:blip r:embed="rId12">
                      <a:extLst>
                        <a:ext uri="{28A0092B-C50C-407E-A947-70E740481C1C}">
                          <a14:useLocalDpi xmlns:a14="http://schemas.microsoft.com/office/drawing/2010/main" val="0"/>
                        </a:ext>
                      </a:extLst>
                    </a:blip>
                    <a:stretch>
                      <a:fillRect/>
                    </a:stretch>
                  </pic:blipFill>
                  <pic:spPr>
                    <a:xfrm>
                      <a:off x="0" y="0"/>
                      <a:ext cx="1181100" cy="841375"/>
                    </a:xfrm>
                    <a:prstGeom prst="rect">
                      <a:avLst/>
                    </a:prstGeom>
                  </pic:spPr>
                </pic:pic>
              </a:graphicData>
            </a:graphic>
          </wp:anchor>
        </w:drawing>
      </w:r>
    </w:p>
    <w:p w14:paraId="79046281" w14:textId="77777777" w:rsidR="00285F91" w:rsidRPr="00420B3E" w:rsidRDefault="00285F91" w:rsidP="00285F91">
      <w:pPr>
        <w:rPr>
          <w:b/>
          <w:sz w:val="20"/>
        </w:rPr>
      </w:pPr>
    </w:p>
    <w:p w14:paraId="3843E374" w14:textId="77777777" w:rsidR="00285F91" w:rsidRPr="00420B3E" w:rsidRDefault="00285F91" w:rsidP="00285F91">
      <w:pPr>
        <w:rPr>
          <w:b/>
          <w:sz w:val="20"/>
        </w:rPr>
      </w:pPr>
    </w:p>
    <w:p w14:paraId="1F79A4E5" w14:textId="77777777" w:rsidR="00285F91" w:rsidRPr="00420B3E" w:rsidRDefault="00285F91" w:rsidP="00285F91">
      <w:pPr>
        <w:rPr>
          <w:b/>
          <w:sz w:val="20"/>
        </w:rPr>
      </w:pPr>
    </w:p>
    <w:p w14:paraId="18B7B12C" w14:textId="77777777" w:rsidR="00285F91" w:rsidRPr="00420B3E" w:rsidRDefault="00285F91" w:rsidP="00285F91">
      <w:pPr>
        <w:rPr>
          <w:b/>
          <w:sz w:val="20"/>
        </w:rPr>
      </w:pPr>
      <w:r w:rsidRPr="00420B3E">
        <w:rPr>
          <w:b/>
          <w:noProof/>
          <w:sz w:val="20"/>
        </w:rPr>
        <w:drawing>
          <wp:anchor distT="0" distB="0" distL="114300" distR="114300" simplePos="0" relativeHeight="251664384" behindDoc="0" locked="0" layoutInCell="1" allowOverlap="1" wp14:anchorId="032630B9" wp14:editId="6B27D124">
            <wp:simplePos x="0" y="0"/>
            <wp:positionH relativeFrom="margin">
              <wp:align>left</wp:align>
            </wp:positionH>
            <wp:positionV relativeFrom="paragraph">
              <wp:posOffset>269875</wp:posOffset>
            </wp:positionV>
            <wp:extent cx="1610429" cy="769620"/>
            <wp:effectExtent l="0" t="0" r="8890" b="0"/>
            <wp:wrapNone/>
            <wp:docPr id="15" name="Imagen 15" descr="Imagen que contiene percha, objeto, insec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2019-03-15_22-26-27.jpg"/>
                    <pic:cNvPicPr/>
                  </pic:nvPicPr>
                  <pic:blipFill>
                    <a:blip r:embed="rId13">
                      <a:extLst>
                        <a:ext uri="{28A0092B-C50C-407E-A947-70E740481C1C}">
                          <a14:useLocalDpi xmlns:a14="http://schemas.microsoft.com/office/drawing/2010/main" val="0"/>
                        </a:ext>
                      </a:extLst>
                    </a:blip>
                    <a:stretch>
                      <a:fillRect/>
                    </a:stretch>
                  </pic:blipFill>
                  <pic:spPr>
                    <a:xfrm>
                      <a:off x="0" y="0"/>
                      <a:ext cx="1614679" cy="771651"/>
                    </a:xfrm>
                    <a:prstGeom prst="rect">
                      <a:avLst/>
                    </a:prstGeom>
                  </pic:spPr>
                </pic:pic>
              </a:graphicData>
            </a:graphic>
            <wp14:sizeRelH relativeFrom="margin">
              <wp14:pctWidth>0</wp14:pctWidth>
            </wp14:sizeRelH>
            <wp14:sizeRelV relativeFrom="margin">
              <wp14:pctHeight>0</wp14:pctHeight>
            </wp14:sizeRelV>
          </wp:anchor>
        </w:drawing>
      </w:r>
      <w:r w:rsidRPr="00420B3E">
        <w:rPr>
          <w:b/>
          <w:noProof/>
          <w:lang w:val="en-GB"/>
        </w:rPr>
        <w:drawing>
          <wp:anchor distT="0" distB="0" distL="114300" distR="114300" simplePos="0" relativeHeight="251661312" behindDoc="0" locked="0" layoutInCell="1" allowOverlap="1" wp14:anchorId="718F4B29" wp14:editId="21436932">
            <wp:simplePos x="0" y="0"/>
            <wp:positionH relativeFrom="margin">
              <wp:posOffset>3695700</wp:posOffset>
            </wp:positionH>
            <wp:positionV relativeFrom="paragraph">
              <wp:posOffset>201930</wp:posOffset>
            </wp:positionV>
            <wp:extent cx="1303020" cy="7944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420B3E">
        <w:rPr>
          <w:b/>
          <w:sz w:val="20"/>
        </w:rPr>
        <w:t>Monteseirín Puig, Alejandro</w:t>
      </w:r>
      <w:r w:rsidRPr="00420B3E">
        <w:rPr>
          <w:b/>
          <w:sz w:val="20"/>
        </w:rPr>
        <w:tab/>
      </w:r>
      <w:r w:rsidRPr="00420B3E">
        <w:rPr>
          <w:b/>
          <w:sz w:val="20"/>
        </w:rPr>
        <w:tab/>
      </w:r>
      <w:r w:rsidRPr="00420B3E">
        <w:rPr>
          <w:b/>
          <w:sz w:val="20"/>
        </w:rPr>
        <w:tab/>
      </w:r>
      <w:r w:rsidRPr="00420B3E">
        <w:rPr>
          <w:b/>
          <w:sz w:val="20"/>
        </w:rPr>
        <w:tab/>
      </w:r>
      <w:r w:rsidRPr="00420B3E">
        <w:rPr>
          <w:b/>
          <w:sz w:val="20"/>
        </w:rPr>
        <w:tab/>
        <w:t>Bizcocho González, Mario</w:t>
      </w:r>
    </w:p>
    <w:p w14:paraId="5A149F81" w14:textId="77777777" w:rsidR="00285F91" w:rsidRPr="00420B3E" w:rsidRDefault="00285F91" w:rsidP="00285F91">
      <w:pPr>
        <w:rPr>
          <w:b/>
          <w:sz w:val="20"/>
        </w:rPr>
      </w:pPr>
    </w:p>
    <w:p w14:paraId="6437EC61" w14:textId="77777777" w:rsidR="00285F91" w:rsidRPr="00420B3E" w:rsidRDefault="00285F91" w:rsidP="00285F91">
      <w:pPr>
        <w:rPr>
          <w:b/>
          <w:sz w:val="20"/>
        </w:rPr>
      </w:pPr>
    </w:p>
    <w:p w14:paraId="5074413E" w14:textId="77777777" w:rsidR="00285F91" w:rsidRPr="00420B3E" w:rsidRDefault="00285F91" w:rsidP="00285F91">
      <w:pPr>
        <w:rPr>
          <w:b/>
          <w:sz w:val="20"/>
        </w:rPr>
      </w:pPr>
    </w:p>
    <w:p w14:paraId="16F7D8F8" w14:textId="77777777" w:rsidR="00285F91" w:rsidRPr="00420B3E" w:rsidRDefault="00285F91" w:rsidP="00285F91">
      <w:pPr>
        <w:rPr>
          <w:b/>
        </w:rPr>
      </w:pPr>
      <w:r w:rsidRPr="00420B3E">
        <w:rPr>
          <w:b/>
          <w:sz w:val="20"/>
        </w:rPr>
        <w:t>Santos Batista, Miguel</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Pazo Jiménez, Pablo</w:t>
      </w:r>
    </w:p>
    <w:p w14:paraId="3D4B55B8" w14:textId="77777777" w:rsidR="00285F91" w:rsidRPr="001051B4" w:rsidRDefault="00285F91" w:rsidP="00285F91">
      <w:r>
        <w:rPr>
          <w:noProof/>
        </w:rPr>
        <w:drawing>
          <wp:anchor distT="0" distB="0" distL="114300" distR="114300" simplePos="0" relativeHeight="251662336" behindDoc="0" locked="0" layoutInCell="1" allowOverlap="1" wp14:anchorId="32275C09" wp14:editId="2B0299F1">
            <wp:simplePos x="0" y="0"/>
            <wp:positionH relativeFrom="margin">
              <wp:align>left</wp:align>
            </wp:positionH>
            <wp:positionV relativeFrom="paragraph">
              <wp:posOffset>6350</wp:posOffset>
            </wp:positionV>
            <wp:extent cx="1233805" cy="899160"/>
            <wp:effectExtent l="0" t="0" r="4445" b="0"/>
            <wp:wrapNone/>
            <wp:docPr id="11" name="Imagen 1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migue.jpg"/>
                    <pic:cNvPicPr/>
                  </pic:nvPicPr>
                  <pic:blipFill>
                    <a:blip r:embed="rId15">
                      <a:extLst>
                        <a:ext uri="{28A0092B-C50C-407E-A947-70E740481C1C}">
                          <a14:useLocalDpi xmlns:a14="http://schemas.microsoft.com/office/drawing/2010/main" val="0"/>
                        </a:ext>
                      </a:extLst>
                    </a:blip>
                    <a:stretch>
                      <a:fillRect/>
                    </a:stretch>
                  </pic:blipFill>
                  <pic:spPr>
                    <a:xfrm>
                      <a:off x="0" y="0"/>
                      <a:ext cx="1233805" cy="899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DD86FC5" wp14:editId="13449B68">
            <wp:simplePos x="0" y="0"/>
            <wp:positionH relativeFrom="column">
              <wp:posOffset>3613785</wp:posOffset>
            </wp:positionH>
            <wp:positionV relativeFrom="paragraph">
              <wp:posOffset>4445</wp:posOffset>
            </wp:positionV>
            <wp:extent cx="1211580" cy="967740"/>
            <wp:effectExtent l="0" t="0" r="762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_2019-03-15_22-38-32.jpg"/>
                    <pic:cNvPicPr/>
                  </pic:nvPicPr>
                  <pic:blipFill>
                    <a:blip r:embed="rId16">
                      <a:extLst>
                        <a:ext uri="{28A0092B-C50C-407E-A947-70E740481C1C}">
                          <a14:useLocalDpi xmlns:a14="http://schemas.microsoft.com/office/drawing/2010/main" val="0"/>
                        </a:ext>
                      </a:extLst>
                    </a:blip>
                    <a:stretch>
                      <a:fillRect/>
                    </a:stretch>
                  </pic:blipFill>
                  <pic:spPr>
                    <a:xfrm>
                      <a:off x="0" y="0"/>
                      <a:ext cx="1211580" cy="967740"/>
                    </a:xfrm>
                    <a:prstGeom prst="rect">
                      <a:avLst/>
                    </a:prstGeom>
                  </pic:spPr>
                </pic:pic>
              </a:graphicData>
            </a:graphic>
            <wp14:sizeRelV relativeFrom="margin">
              <wp14:pctHeight>0</wp14:pctHeight>
            </wp14:sizeRelV>
          </wp:anchor>
        </w:drawing>
      </w:r>
    </w:p>
    <w:p w14:paraId="0E245375" w14:textId="77777777" w:rsidR="00285F91" w:rsidRPr="001051B4" w:rsidRDefault="00285F91" w:rsidP="00285F91"/>
    <w:p w14:paraId="22A25A4A" w14:textId="77777777" w:rsidR="00285F91" w:rsidRPr="00EE064E" w:rsidRDefault="00285F91" w:rsidP="00285F91"/>
    <w:p w14:paraId="496E97DB" w14:textId="77777777" w:rsidR="00285F91" w:rsidRDefault="00285F91" w:rsidP="00285F91">
      <w:pPr>
        <w:pStyle w:val="Ttulo1"/>
      </w:pPr>
    </w:p>
    <w:p w14:paraId="32C497A2" w14:textId="77777777" w:rsidR="00285F91" w:rsidRPr="00E86A98" w:rsidRDefault="00285F91" w:rsidP="00285F91">
      <w:pPr>
        <w:pStyle w:val="Ttulo1"/>
        <w:rPr>
          <w:lang w:val="en-GB"/>
        </w:rPr>
      </w:pPr>
      <w:r>
        <w:rPr>
          <w:lang w:val="en"/>
        </w:rPr>
        <w:t>Absent</w:t>
      </w:r>
    </w:p>
    <w:p w14:paraId="3AF9EAFB" w14:textId="77777777" w:rsidR="00285F91" w:rsidRPr="00723AB3" w:rsidRDefault="00285F91" w:rsidP="00285F91">
      <w:pPr>
        <w:rPr>
          <w:lang w:val="en-GB"/>
        </w:rPr>
      </w:pPr>
      <w:r w:rsidRPr="00723AB3">
        <w:rPr>
          <w:lang w:val="en-GB"/>
        </w:rPr>
        <w:t>No Proceed</w:t>
      </w:r>
    </w:p>
    <w:p w14:paraId="20B883D1" w14:textId="77777777" w:rsidR="00285F91" w:rsidRPr="00E86A98" w:rsidRDefault="00285F91" w:rsidP="00285F91">
      <w:pPr>
        <w:pStyle w:val="Ttulo1"/>
        <w:rPr>
          <w:lang w:val="en-GB"/>
        </w:rPr>
      </w:pPr>
      <w:r>
        <w:rPr>
          <w:lang w:val="en"/>
        </w:rPr>
        <w:t>Date and place</w:t>
      </w:r>
    </w:p>
    <w:p w14:paraId="61A59A3A" w14:textId="000C5A37" w:rsidR="00285F91" w:rsidRPr="00B02E8A" w:rsidRDefault="00285F91" w:rsidP="00285F91">
      <w:pPr>
        <w:rPr>
          <w:lang w:val="en-GB"/>
        </w:rPr>
      </w:pPr>
      <w:r>
        <w:rPr>
          <w:lang w:val="en"/>
        </w:rPr>
        <w:t xml:space="preserve">Being on Friday </w:t>
      </w:r>
      <w:r w:rsidR="00D959E7">
        <w:rPr>
          <w:lang w:val="en"/>
        </w:rPr>
        <w:t>April 12</w:t>
      </w:r>
      <w:r>
        <w:rPr>
          <w:lang w:val="en"/>
        </w:rPr>
        <w:t>, 2019, and verified the attendance of all the summoned, began at 1</w:t>
      </w:r>
      <w:r w:rsidR="00183175">
        <w:rPr>
          <w:lang w:val="en"/>
        </w:rPr>
        <w:t>0</w:t>
      </w:r>
      <w:r>
        <w:rPr>
          <w:lang w:val="en"/>
        </w:rPr>
        <w:t>:</w:t>
      </w:r>
      <w:r w:rsidR="00183175">
        <w:rPr>
          <w:lang w:val="en"/>
        </w:rPr>
        <w:t>00</w:t>
      </w:r>
      <w:r>
        <w:rPr>
          <w:lang w:val="en"/>
        </w:rPr>
        <w:t xml:space="preserve"> hrs. To the Sprint</w:t>
      </w:r>
      <w:r w:rsidR="00183175">
        <w:rPr>
          <w:lang w:val="en"/>
        </w:rPr>
        <w:t xml:space="preserve"> 1</w:t>
      </w:r>
      <w:r>
        <w:rPr>
          <w:lang w:val="en"/>
        </w:rPr>
        <w:t xml:space="preserve"> </w:t>
      </w:r>
      <w:r w:rsidR="00183175">
        <w:rPr>
          <w:lang w:val="en"/>
        </w:rPr>
        <w:t>retrospective and Sprint 2 planning</w:t>
      </w:r>
      <w:r>
        <w:rPr>
          <w:lang w:val="en"/>
        </w:rPr>
        <w:t xml:space="preserve"> for the AIM GAMES project, which ended at 1</w:t>
      </w:r>
      <w:r w:rsidR="00183175">
        <w:rPr>
          <w:lang w:val="en"/>
        </w:rPr>
        <w:t>3</w:t>
      </w:r>
      <w:r>
        <w:rPr>
          <w:lang w:val="en"/>
        </w:rPr>
        <w:t>:30 hrs.</w:t>
      </w:r>
    </w:p>
    <w:p w14:paraId="291A90D8" w14:textId="77777777" w:rsidR="00285F91" w:rsidRPr="00285F91" w:rsidRDefault="00285F91" w:rsidP="00285F91">
      <w:pPr>
        <w:pStyle w:val="Ttulo1"/>
        <w:rPr>
          <w:lang w:val="en-GB"/>
        </w:rPr>
      </w:pPr>
      <w:r w:rsidRPr="00285F91">
        <w:rPr>
          <w:lang w:val="en-GB"/>
        </w:rPr>
        <w:t xml:space="preserve">AGENDA </w:t>
      </w:r>
    </w:p>
    <w:p w14:paraId="7B3365EA" w14:textId="3897133A" w:rsidR="00285F91" w:rsidRDefault="00285F91" w:rsidP="00285F91">
      <w:pPr>
        <w:rPr>
          <w:lang w:val="en"/>
        </w:rPr>
      </w:pPr>
      <w:r w:rsidRPr="00723AB3">
        <w:rPr>
          <w:lang w:val="en-GB"/>
        </w:rPr>
        <w:t xml:space="preserve">1º </w:t>
      </w:r>
      <w:r>
        <w:rPr>
          <w:lang w:val="en"/>
        </w:rPr>
        <w:t xml:space="preserve">Review of things created to date and </w:t>
      </w:r>
      <w:r w:rsidR="00183175">
        <w:rPr>
          <w:lang w:val="en"/>
        </w:rPr>
        <w:t>lessons learned</w:t>
      </w:r>
      <w:r>
        <w:rPr>
          <w:lang w:val="en"/>
        </w:rPr>
        <w:t xml:space="preserve"> </w:t>
      </w:r>
    </w:p>
    <w:p w14:paraId="45E6F9AE" w14:textId="5D39DEF1" w:rsidR="00183175" w:rsidRDefault="00183175" w:rsidP="00285F91">
      <w:pPr>
        <w:rPr>
          <w:lang w:val="en"/>
        </w:rPr>
      </w:pPr>
      <w:r>
        <w:rPr>
          <w:lang w:val="en"/>
        </w:rPr>
        <w:t xml:space="preserve">2º Planning of the </w:t>
      </w:r>
      <w:r w:rsidR="00D959E7">
        <w:rPr>
          <w:lang w:val="en"/>
        </w:rPr>
        <w:t>3</w:t>
      </w:r>
      <w:r>
        <w:rPr>
          <w:lang w:val="en"/>
        </w:rPr>
        <w:t>º sprint</w:t>
      </w:r>
    </w:p>
    <w:p w14:paraId="7DD9ABBA" w14:textId="77777777" w:rsidR="00285F91" w:rsidRPr="00E86A98" w:rsidRDefault="00285F91" w:rsidP="00285F91">
      <w:pPr>
        <w:pStyle w:val="Ttulo1"/>
        <w:rPr>
          <w:lang w:val="en-GB"/>
        </w:rPr>
      </w:pPr>
      <w:r>
        <w:rPr>
          <w:lang w:val="en"/>
        </w:rPr>
        <w:t>Development of the meeting and agreements</w:t>
      </w:r>
    </w:p>
    <w:p w14:paraId="229E0A2A" w14:textId="6C34BFCA" w:rsidR="00285F91" w:rsidRPr="00723AB3" w:rsidRDefault="00285F91" w:rsidP="00285F91">
      <w:pPr>
        <w:pStyle w:val="Ttulo2"/>
        <w:rPr>
          <w:lang w:val="en-GB"/>
        </w:rPr>
      </w:pPr>
      <w:r>
        <w:rPr>
          <w:lang w:val="en"/>
        </w:rPr>
        <w:t xml:space="preserve">Review of things created to date and </w:t>
      </w:r>
      <w:r w:rsidR="00D959E7">
        <w:rPr>
          <w:lang w:val="en"/>
        </w:rPr>
        <w:t>lessons learned</w:t>
      </w:r>
      <w:r w:rsidRPr="00723AB3">
        <w:rPr>
          <w:lang w:val="en-GB"/>
        </w:rPr>
        <w:t xml:space="preserve"> </w:t>
      </w:r>
    </w:p>
    <w:sdt>
      <w:sdtPr>
        <w:rPr>
          <w:lang w:val="en-GB"/>
        </w:rPr>
        <w:id w:val="-2113425653"/>
        <w:placeholder>
          <w:docPart w:val="B261812BFAB94F94B9F8EC24DBE48105"/>
        </w:placeholder>
        <w15:appearance w15:val="hidden"/>
      </w:sdtPr>
      <w:sdtEndPr>
        <w:rPr>
          <w:lang w:val="es-ES"/>
        </w:rPr>
      </w:sdtEndPr>
      <w:sdtContent>
        <w:p w14:paraId="72428365" w14:textId="77777777" w:rsidR="00D959E7" w:rsidRPr="00D959E7" w:rsidRDefault="00D959E7" w:rsidP="00D959E7">
          <w:pPr>
            <w:rPr>
              <w:lang w:val="en-GB"/>
            </w:rPr>
          </w:pPr>
          <w:r w:rsidRPr="00D959E7">
            <w:rPr>
              <w:lang w:val="en-GB"/>
            </w:rPr>
            <w:t xml:space="preserve">We have had an easy start of the spring because we had implement the great majority of the uses cases but a little more pressure at the end of it, because of some unexpected conditions of evaluation from the teachers of SEPP, that it result in a more intensive testing and fixing problems , but we could give solutions to every trouble that have been showing up and have finished the sprint satisfactorily. </w:t>
          </w:r>
        </w:p>
        <w:p w14:paraId="7CB7A237" w14:textId="6BF8BC89" w:rsidR="00D959E7" w:rsidRPr="00D959E7" w:rsidRDefault="00D959E7" w:rsidP="00D959E7">
          <w:pPr>
            <w:rPr>
              <w:rFonts w:ascii="Calibri" w:hAnsi="Calibri" w:cs="Calibri"/>
              <w:color w:val="000000"/>
              <w:lang w:val="en-GB"/>
            </w:rPr>
          </w:pPr>
          <w:r w:rsidRPr="00D959E7">
            <w:rPr>
              <w:rFonts w:ascii="Calibri" w:hAnsi="Calibri" w:cs="Calibri"/>
              <w:color w:val="000000"/>
              <w:lang w:val="en-GB"/>
            </w:rPr>
            <w:t xml:space="preserve">We had few conflicts because we have had a good implementation of the solutions to the problems of the first sprint, and we had </w:t>
          </w:r>
          <w:r w:rsidRPr="00D959E7">
            <w:rPr>
              <w:rFonts w:ascii="Calibri" w:hAnsi="Calibri" w:cs="Calibri"/>
              <w:color w:val="000000"/>
              <w:lang w:val="en-GB"/>
            </w:rPr>
            <w:t>found</w:t>
          </w:r>
          <w:r w:rsidRPr="00D959E7">
            <w:rPr>
              <w:rFonts w:ascii="Calibri" w:hAnsi="Calibri" w:cs="Calibri"/>
              <w:color w:val="000000"/>
              <w:lang w:val="en-GB"/>
            </w:rPr>
            <w:t xml:space="preserve"> early a security risk in the system and solved it. </w:t>
          </w:r>
        </w:p>
        <w:p w14:paraId="2BD700CF" w14:textId="77777777" w:rsidR="00D959E7" w:rsidRPr="00D959E7" w:rsidRDefault="00D959E7" w:rsidP="00D959E7">
          <w:pPr>
            <w:rPr>
              <w:rFonts w:ascii="Calibri" w:hAnsi="Calibri" w:cs="Calibri"/>
              <w:color w:val="000000"/>
              <w:lang w:val="en-GB"/>
            </w:rPr>
          </w:pPr>
          <w:r w:rsidRPr="00D959E7">
            <w:rPr>
              <w:rFonts w:ascii="Calibri" w:hAnsi="Calibri" w:cs="Calibri"/>
              <w:color w:val="000000"/>
              <w:lang w:val="en-GB"/>
            </w:rPr>
            <w:t xml:space="preserve">At the end of the meeting we had decide to forgive the warning to Mario Bizcocho and Pablo </w:t>
          </w:r>
          <w:proofErr w:type="spellStart"/>
          <w:r w:rsidRPr="00D959E7">
            <w:rPr>
              <w:rFonts w:ascii="Calibri" w:hAnsi="Calibri" w:cs="Calibri"/>
              <w:color w:val="000000"/>
              <w:lang w:val="en-GB"/>
            </w:rPr>
            <w:t>Pazo</w:t>
          </w:r>
          <w:proofErr w:type="spellEnd"/>
          <w:r w:rsidRPr="00D959E7">
            <w:rPr>
              <w:rFonts w:ascii="Calibri" w:hAnsi="Calibri" w:cs="Calibri"/>
              <w:color w:val="000000"/>
              <w:lang w:val="en-GB"/>
            </w:rPr>
            <w:t xml:space="preserve"> since the have worked without any problem in this sprint. </w:t>
          </w:r>
        </w:p>
        <w:p w14:paraId="335F28A3" w14:textId="4B6B3D8E" w:rsidR="00285F91" w:rsidRPr="00F62C98" w:rsidRDefault="00D959E7" w:rsidP="00D959E7">
          <w:pPr>
            <w:rPr>
              <w:lang w:val="en-GB"/>
            </w:rPr>
          </w:pPr>
          <w:r w:rsidRPr="00D959E7">
            <w:rPr>
              <w:rFonts w:ascii="Calibri" w:hAnsi="Calibri" w:cs="Calibri"/>
              <w:color w:val="000000"/>
              <w:lang w:val="en-GB"/>
            </w:rPr>
            <w:lastRenderedPageBreak/>
            <w:t xml:space="preserve">We think that we are prepared to tackle the third sprint without any problems and enhance the MVP with the feedback </w:t>
          </w:r>
          <w:r w:rsidRPr="00D959E7">
            <w:rPr>
              <w:rFonts w:ascii="Calibri" w:hAnsi="Calibri" w:cs="Calibri"/>
              <w:color w:val="000000"/>
              <w:lang w:val="en-GB"/>
            </w:rPr>
            <w:t>gained.</w:t>
          </w:r>
          <w:r w:rsidR="00183175" w:rsidRPr="00F62C98">
            <w:rPr>
              <w:lang w:val="en-GB"/>
            </w:rPr>
            <w:t xml:space="preserve"> </w:t>
          </w:r>
        </w:p>
        <w:p w14:paraId="0418B620" w14:textId="48D9EC7E" w:rsidR="00183175" w:rsidRDefault="00183175" w:rsidP="00183175">
          <w:pPr>
            <w:pStyle w:val="Ttulo2"/>
            <w:rPr>
              <w:lang w:val="en"/>
            </w:rPr>
          </w:pPr>
          <w:r>
            <w:rPr>
              <w:lang w:val="en"/>
            </w:rPr>
            <w:t xml:space="preserve">Planning of the </w:t>
          </w:r>
          <w:r w:rsidR="00D959E7">
            <w:rPr>
              <w:lang w:val="en"/>
            </w:rPr>
            <w:t>3</w:t>
          </w:r>
          <w:r>
            <w:rPr>
              <w:lang w:val="en"/>
            </w:rPr>
            <w:t>º sprint</w:t>
          </w:r>
        </w:p>
        <w:p w14:paraId="64A6CB75" w14:textId="130B0103" w:rsidR="00285F91" w:rsidRPr="00183175" w:rsidRDefault="00D959E7" w:rsidP="00D959E7">
          <w:pPr>
            <w:rPr>
              <w:lang w:val="en"/>
            </w:rPr>
          </w:pPr>
          <w:r w:rsidRPr="00D959E7">
            <w:rPr>
              <w:lang w:val="en-GB"/>
            </w:rPr>
            <w:t>To avoid a big change in any possible plan of the third sprint we will wait until the April 20 to do the Sprint planning meeting, meanwhile we will study the feedback to decided what is useful or not.</w:t>
          </w:r>
        </w:p>
      </w:sdtContent>
    </w:sdt>
    <w:p w14:paraId="6DD823F7" w14:textId="77777777" w:rsidR="00285F91" w:rsidRPr="00B649A1" w:rsidRDefault="00285F91" w:rsidP="00285F91">
      <w:pPr>
        <w:pStyle w:val="Ttulo1"/>
        <w:spacing w:before="240" w:after="0" w:line="259" w:lineRule="auto"/>
        <w:rPr>
          <w:lang w:val="en-GB"/>
        </w:rPr>
      </w:pPr>
      <w:bookmarkStart w:id="0" w:name="_Toc4787529"/>
      <w:r w:rsidRPr="00B649A1">
        <w:rPr>
          <w:lang w:val="en-GB"/>
        </w:rPr>
        <w:t>Signed in conformity</w:t>
      </w:r>
      <w:bookmarkEnd w:id="0"/>
    </w:p>
    <w:p w14:paraId="17E89A1E" w14:textId="77777777" w:rsidR="00285F91" w:rsidRPr="00B649A1" w:rsidRDefault="00285F91" w:rsidP="00285F91">
      <w:pPr>
        <w:rPr>
          <w:lang w:val="en-GB"/>
        </w:rPr>
      </w:pPr>
    </w:p>
    <w:p w14:paraId="516D2D37" w14:textId="77777777" w:rsidR="00285F91" w:rsidRPr="00B649A1" w:rsidRDefault="00285F91" w:rsidP="00285F91">
      <w:pPr>
        <w:rPr>
          <w:lang w:val="en-GB"/>
        </w:rPr>
      </w:pPr>
      <w:r w:rsidRPr="00B649A1">
        <w:rPr>
          <w:noProof/>
          <w:lang w:val="en-GB"/>
        </w:rPr>
        <w:drawing>
          <wp:anchor distT="0" distB="0" distL="114300" distR="114300" simplePos="0" relativeHeight="251669504" behindDoc="0" locked="0" layoutInCell="1" allowOverlap="1" wp14:anchorId="4A0A9928" wp14:editId="13A26C19">
            <wp:simplePos x="0" y="0"/>
            <wp:positionH relativeFrom="margin">
              <wp:align>center</wp:align>
            </wp:positionH>
            <wp:positionV relativeFrom="paragraph">
              <wp:posOffset>1166495</wp:posOffset>
            </wp:positionV>
            <wp:extent cx="1303020" cy="7944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8480" behindDoc="0" locked="0" layoutInCell="1" allowOverlap="1" wp14:anchorId="5919C962" wp14:editId="4D4F8752">
            <wp:simplePos x="0" y="0"/>
            <wp:positionH relativeFrom="column">
              <wp:posOffset>3705225</wp:posOffset>
            </wp:positionH>
            <wp:positionV relativeFrom="paragraph">
              <wp:posOffset>8255</wp:posOffset>
            </wp:positionV>
            <wp:extent cx="1112520" cy="571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113563" cy="572036"/>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7456" behindDoc="0" locked="0" layoutInCell="1" allowOverlap="1" wp14:anchorId="7F074301" wp14:editId="54A284FC">
            <wp:simplePos x="0" y="0"/>
            <wp:positionH relativeFrom="column">
              <wp:posOffset>459105</wp:posOffset>
            </wp:positionH>
            <wp:positionV relativeFrom="paragraph">
              <wp:posOffset>4445</wp:posOffset>
            </wp:positionV>
            <wp:extent cx="1402080" cy="551815"/>
            <wp:effectExtent l="0" t="0" r="7620" b="635"/>
            <wp:wrapNone/>
            <wp:docPr id="3" name="Imagen 3"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r w:rsidR="00D959E7">
        <w:rPr>
          <w:lang w:val="en-GB"/>
        </w:rPr>
        <w:pict w14:anchorId="727B0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70.5pt;height:85.2pt">
            <v:imagedata r:id="rId17" o:title=""/>
            <o:lock v:ext="edit" ungrouping="t" rotation="t" cropping="t" verticies="t" text="t" grouping="t"/>
            <o:signatureline v:ext="edit" id="{03BD2686-C0CA-49F2-954D-E8BC2B791B0D}" provid="{00000000-0000-0000-0000-000000000000}" o:suggestedsigner="Fco. Javier de la Fuente Bonilla" o:suggestedsigner2="CEO, Project Manager" showsigndate="f" issignatureline="t"/>
          </v:shape>
        </w:pict>
      </w:r>
      <w:r w:rsidRPr="00B649A1">
        <w:rPr>
          <w:lang w:val="en-GB"/>
        </w:rPr>
        <w:t xml:space="preserve">                            </w:t>
      </w:r>
      <w:r w:rsidR="00D959E7">
        <w:rPr>
          <w:lang w:val="en-GB"/>
        </w:rPr>
        <w:pict w14:anchorId="74B0F3E8">
          <v:shape id="_x0000_i1026" type="#_x0000_t75" alt="Línea de firma de Microsoft Office..." style="width:166.85pt;height:87.6pt">
            <v:imagedata r:id="rId18" o:title=""/>
            <o:lock v:ext="edit" ungrouping="t" rotation="t" cropping="t" verticies="t" text="t" grouping="t"/>
            <o:signatureline v:ext="edit" id="{822ECB34-A596-410C-9077-F81D12075825}" provid="{00000000-0000-0000-0000-000000000000}" o:suggestedsigner="Jorge Mª Molina Domínguez" o:suggestedsigner2="CCO, CIO" issignatureline="t"/>
          </v:shape>
        </w:pict>
      </w:r>
    </w:p>
    <w:p w14:paraId="646C7949" w14:textId="77777777" w:rsidR="00285F91" w:rsidRPr="00EE064E" w:rsidRDefault="00D959E7" w:rsidP="00285F91">
      <w:pPr>
        <w:ind w:left="2160" w:firstLine="720"/>
      </w:pPr>
      <w:r>
        <w:rPr>
          <w:lang w:val="en-GB"/>
        </w:rPr>
        <w:pict w14:anchorId="4389F382">
          <v:shape id="_x0000_i1027" type="#_x0000_t75" alt="Línea de firma de Microsoft Office..." style="width:192pt;height:95.95pt">
            <v:imagedata r:id="rId19" o:title=""/>
            <o:lock v:ext="edit" ungrouping="t" rotation="t" cropping="t" verticies="t" text="t" grouping="t"/>
            <o:signatureline v:ext="edit" id="{3A28907A-F6AB-4C43-824C-6DD7FECEF046}" provid="{00000000-0000-0000-0000-000000000000}" o:suggestedsigner="Mario Bizcocho González" o:suggestedsigner2="CMO, Product Owner" issignatureline="t"/>
          </v:shape>
        </w:pict>
      </w:r>
    </w:p>
    <w:p w14:paraId="5AC3BE6B" w14:textId="77777777" w:rsidR="006F54B9" w:rsidRPr="00285F91" w:rsidRDefault="006F54B9" w:rsidP="00285F91">
      <w:bookmarkStart w:id="1" w:name="_GoBack"/>
      <w:bookmarkEnd w:id="1"/>
    </w:p>
    <w:sectPr w:rsidR="006F54B9" w:rsidRPr="00285F91">
      <w:headerReference w:type="default" r:id="rId20"/>
      <w:footerReference w:type="default" r:id="rId2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19541" w14:textId="77777777" w:rsidR="00CB1918" w:rsidRDefault="00CB1918">
      <w:pPr>
        <w:spacing w:after="0" w:line="240" w:lineRule="auto"/>
      </w:pPr>
      <w:r>
        <w:separator/>
      </w:r>
    </w:p>
  </w:endnote>
  <w:endnote w:type="continuationSeparator" w:id="0">
    <w:p w14:paraId="48237CC1" w14:textId="77777777" w:rsidR="00CB1918" w:rsidRDefault="00CB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9338"/>
      <w:docPartObj>
        <w:docPartGallery w:val="Page Numbers (Bottom of Page)"/>
        <w:docPartUnique/>
      </w:docPartObj>
    </w:sdtPr>
    <w:sdtEndPr/>
    <w:sdtContent>
      <w:p w14:paraId="450BB750" w14:textId="0797847C" w:rsidR="009A5796" w:rsidRDefault="009A5796">
        <w:pPr>
          <w:pStyle w:val="Piedepgina"/>
        </w:pPr>
        <w:r>
          <w:fldChar w:fldCharType="begin"/>
        </w:r>
        <w:r>
          <w:instrText>PAGE   \* MERGEFORMAT</w:instrText>
        </w:r>
        <w:r>
          <w:fldChar w:fldCharType="separate"/>
        </w:r>
        <w:r>
          <w:t>2</w:t>
        </w:r>
        <w:r>
          <w:fldChar w:fldCharType="end"/>
        </w:r>
      </w:p>
    </w:sdtContent>
  </w:sdt>
  <w:p w14:paraId="4E74FDF6" w14:textId="77777777" w:rsidR="009A5796" w:rsidRDefault="009A57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2C8BD" w14:textId="77777777" w:rsidR="00CB1918" w:rsidRDefault="00CB1918">
      <w:pPr>
        <w:spacing w:after="0" w:line="240" w:lineRule="auto"/>
      </w:pPr>
      <w:r>
        <w:separator/>
      </w:r>
    </w:p>
  </w:footnote>
  <w:footnote w:type="continuationSeparator" w:id="0">
    <w:p w14:paraId="50D1A4EE" w14:textId="77777777" w:rsidR="00CB1918" w:rsidRDefault="00CB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EA17" w14:textId="735724D5" w:rsidR="0044199A" w:rsidRDefault="009A5796">
    <w:pPr>
      <w:pStyle w:val="Encabezado"/>
    </w:pPr>
    <w:r>
      <w:rPr>
        <w:noProof/>
        <w:lang w:val="en"/>
      </w:rPr>
      <w:drawing>
        <wp:anchor distT="0" distB="0" distL="114300" distR="114300" simplePos="0" relativeHeight="251662336" behindDoc="0" locked="0" layoutInCell="1" allowOverlap="1" wp14:anchorId="73CDDE94" wp14:editId="6C87190B">
          <wp:simplePos x="0" y="0"/>
          <wp:positionH relativeFrom="column">
            <wp:posOffset>4945380</wp:posOffset>
          </wp:positionH>
          <wp:positionV relativeFrom="paragraph">
            <wp:posOffset>-396240</wp:posOffset>
          </wp:positionV>
          <wp:extent cx="1866900" cy="8305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Games 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830580"/>
                  </a:xfrm>
                  <a:prstGeom prst="rect">
                    <a:avLst/>
                  </a:prstGeom>
                </pic:spPr>
              </pic:pic>
            </a:graphicData>
          </a:graphic>
          <wp14:sizeRelH relativeFrom="margin">
            <wp14:pctWidth>0</wp14:pctWidth>
          </wp14:sizeRelH>
          <wp14:sizeRelV relativeFrom="margin">
            <wp14:pctHeight>0</wp14:pctHeight>
          </wp14:sizeRelV>
        </wp:anchor>
      </w:drawing>
    </w:r>
    <w:r w:rsidR="0044199A">
      <w:rPr>
        <w:noProof/>
        <w:lang w:val="en-GB" w:eastAsia="ja-JP"/>
      </w:rPr>
      <mc:AlternateContent>
        <mc:Choice Requires="wps">
          <w:drawing>
            <wp:anchor distT="0" distB="0" distL="114300" distR="114300" simplePos="0" relativeHeight="251659264" behindDoc="0" locked="0" layoutInCell="1" allowOverlap="1" wp14:anchorId="7211F479" wp14:editId="712CEA00">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D6316" w14:textId="0D8E08AD" w:rsidR="0044199A" w:rsidRDefault="0044199A">
                          <w:pPr>
                            <w:pStyle w:val="Piedepgina"/>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211F479"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14:paraId="71CD6316" w14:textId="0D8E08AD" w:rsidR="0044199A" w:rsidRDefault="0044199A">
                    <w:pPr>
                      <w:pStyle w:val="Piedepgina"/>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D83"/>
    <w:multiLevelType w:val="hybridMultilevel"/>
    <w:tmpl w:val="11100F7E"/>
    <w:lvl w:ilvl="0" w:tplc="D8FAA0D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10C"/>
    <w:rsid w:val="00015E92"/>
    <w:rsid w:val="00021E22"/>
    <w:rsid w:val="000938E0"/>
    <w:rsid w:val="00093E1D"/>
    <w:rsid w:val="000D50F1"/>
    <w:rsid w:val="00104C08"/>
    <w:rsid w:val="00154F9F"/>
    <w:rsid w:val="00183175"/>
    <w:rsid w:val="001904D0"/>
    <w:rsid w:val="00230B58"/>
    <w:rsid w:val="00285F91"/>
    <w:rsid w:val="00342BA8"/>
    <w:rsid w:val="00362245"/>
    <w:rsid w:val="00381B1B"/>
    <w:rsid w:val="00383A50"/>
    <w:rsid w:val="0044199A"/>
    <w:rsid w:val="004950EF"/>
    <w:rsid w:val="004B2848"/>
    <w:rsid w:val="005037AA"/>
    <w:rsid w:val="0052790C"/>
    <w:rsid w:val="00534734"/>
    <w:rsid w:val="005735D1"/>
    <w:rsid w:val="005E1683"/>
    <w:rsid w:val="005E7399"/>
    <w:rsid w:val="006C29E7"/>
    <w:rsid w:val="006C7546"/>
    <w:rsid w:val="006D0C93"/>
    <w:rsid w:val="006F54B9"/>
    <w:rsid w:val="0071532F"/>
    <w:rsid w:val="00764EE5"/>
    <w:rsid w:val="00770206"/>
    <w:rsid w:val="00770617"/>
    <w:rsid w:val="00797979"/>
    <w:rsid w:val="007B6CC6"/>
    <w:rsid w:val="007E3D72"/>
    <w:rsid w:val="008756B3"/>
    <w:rsid w:val="008C01CF"/>
    <w:rsid w:val="008F0ABE"/>
    <w:rsid w:val="00964820"/>
    <w:rsid w:val="009663EE"/>
    <w:rsid w:val="009A5796"/>
    <w:rsid w:val="009F4823"/>
    <w:rsid w:val="00A3586B"/>
    <w:rsid w:val="00A36B25"/>
    <w:rsid w:val="00B30512"/>
    <w:rsid w:val="00B46C3A"/>
    <w:rsid w:val="00B92BDC"/>
    <w:rsid w:val="00C122C8"/>
    <w:rsid w:val="00C2710C"/>
    <w:rsid w:val="00C37D11"/>
    <w:rsid w:val="00CB1918"/>
    <w:rsid w:val="00CC36F4"/>
    <w:rsid w:val="00CE219D"/>
    <w:rsid w:val="00CF0BA4"/>
    <w:rsid w:val="00CF693A"/>
    <w:rsid w:val="00D63E96"/>
    <w:rsid w:val="00D821B0"/>
    <w:rsid w:val="00D959E7"/>
    <w:rsid w:val="00E314FD"/>
    <w:rsid w:val="00E72E4B"/>
    <w:rsid w:val="00EB35AE"/>
    <w:rsid w:val="00EC4D11"/>
    <w:rsid w:val="00F2573B"/>
    <w:rsid w:val="00F62C98"/>
    <w:rsid w:val="00FE47C2"/>
    <w:rsid w:val="00FF0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F32DC"/>
  <w15:chartTrackingRefBased/>
  <w15:docId w15:val="{605CA0F8-4674-4E40-A5FA-8E85861D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alcancedelproyecto">
    <w:name w:val="Tabla del alcance del proyecto"/>
    <w:basedOn w:val="Tablanormal"/>
    <w:uiPriority w:val="99"/>
    <w:rsid w:val="00E314FD"/>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styleId="Textodeglobo">
    <w:name w:val="Balloon Text"/>
    <w:basedOn w:val="Normal"/>
    <w:link w:val="TextodegloboCar"/>
    <w:uiPriority w:val="99"/>
    <w:semiHidden/>
    <w:unhideWhenUsed/>
    <w:rsid w:val="00FE47C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FE47C2"/>
    <w:rPr>
      <w:rFonts w:ascii="Segoe UI" w:hAnsi="Segoe UI" w:cs="Segoe UI"/>
      <w:szCs w:val="18"/>
    </w:rPr>
  </w:style>
  <w:style w:type="paragraph" w:styleId="Prrafodelista">
    <w:name w:val="List Paragraph"/>
    <w:basedOn w:val="Normal"/>
    <w:uiPriority w:val="34"/>
    <w:unhideWhenUsed/>
    <w:qFormat/>
    <w:rsid w:val="00CF0BA4"/>
    <w:pPr>
      <w:ind w:left="720"/>
      <w:contextualSpacing/>
    </w:pPr>
  </w:style>
  <w:style w:type="paragraph" w:customStyle="1" w:styleId="Default">
    <w:name w:val="Default"/>
    <w:rsid w:val="00285F9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wSuchJukes\AppData\Roaming\Microsoft\Templates\&#193;mbito%20del%20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61812BFAB94F94B9F8EC24DBE48105"/>
        <w:category>
          <w:name w:val="General"/>
          <w:gallery w:val="placeholder"/>
        </w:category>
        <w:types>
          <w:type w:val="bbPlcHdr"/>
        </w:types>
        <w:behaviors>
          <w:behavior w:val="content"/>
        </w:behaviors>
        <w:guid w:val="{6B910CDA-BC74-4934-8794-AE93FE98EEAF}"/>
      </w:docPartPr>
      <w:docPartBody>
        <w:p w:rsidR="00AB1F24" w:rsidRDefault="00767BFE" w:rsidP="00767BFE">
          <w:pPr>
            <w:pStyle w:val="B261812BFAB94F94B9F8EC24DBE48105"/>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02"/>
    <w:rsid w:val="0007344B"/>
    <w:rsid w:val="000B1995"/>
    <w:rsid w:val="000C580B"/>
    <w:rsid w:val="000C5B29"/>
    <w:rsid w:val="001C3575"/>
    <w:rsid w:val="002C1654"/>
    <w:rsid w:val="00343005"/>
    <w:rsid w:val="004002A1"/>
    <w:rsid w:val="00601430"/>
    <w:rsid w:val="0065573C"/>
    <w:rsid w:val="00767209"/>
    <w:rsid w:val="00767BFE"/>
    <w:rsid w:val="007B022A"/>
    <w:rsid w:val="00857530"/>
    <w:rsid w:val="008E7A02"/>
    <w:rsid w:val="009F6A8E"/>
    <w:rsid w:val="00AA4DEB"/>
    <w:rsid w:val="00AB1F24"/>
    <w:rsid w:val="00D352C4"/>
    <w:rsid w:val="00E83D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FF0372984148D1A5E894223891FA83">
    <w:name w:val="2EFF0372984148D1A5E894223891FA83"/>
  </w:style>
  <w:style w:type="paragraph" w:customStyle="1" w:styleId="7B7291BCB8D04E78A501C935C3714452">
    <w:name w:val="7B7291BCB8D04E78A501C935C3714452"/>
  </w:style>
  <w:style w:type="character" w:styleId="Textodelmarcadordeposicin">
    <w:name w:val="Placeholder Text"/>
    <w:basedOn w:val="Fuentedeprrafopredeter"/>
    <w:uiPriority w:val="99"/>
    <w:semiHidden/>
    <w:rsid w:val="00767BFE"/>
    <w:rPr>
      <w:color w:val="808080"/>
    </w:rPr>
  </w:style>
  <w:style w:type="paragraph" w:customStyle="1" w:styleId="F1327EF7360F4EFF9E7AFFEE43AA7CA7">
    <w:name w:val="F1327EF7360F4EFF9E7AFFEE43AA7CA7"/>
  </w:style>
  <w:style w:type="paragraph" w:customStyle="1" w:styleId="B261812BFAB94F94B9F8EC24DBE48105">
    <w:name w:val="B261812BFAB94F94B9F8EC24DBE48105"/>
    <w:rsid w:val="00767BF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F7CD6D0F-2D40-4D4C-8403-7BAFDE8E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Ámbito del proyecto</Template>
  <TotalTime>135</TotalTime>
  <Pages>3</Pages>
  <Words>333</Words>
  <Characters>1837</Characters>
  <Application>Microsoft Office Word</Application>
  <DocSecurity>0</DocSecurity>
  <Lines>15</Lines>
  <Paragraphs>4</Paragraphs>
  <ScaleCrop>false</ScaleCrop>
  <HeadingPairs>
    <vt:vector size="4" baseType="variant">
      <vt:variant>
        <vt:lpstr>Título</vt:lpstr>
      </vt:variant>
      <vt:variant>
        <vt:i4>1</vt:i4>
      </vt:variant>
      <vt:variant>
        <vt:lpstr>Encabezados</vt:lpstr>
      </vt:variant>
      <vt:variant>
        <vt:i4>11</vt:i4>
      </vt:variant>
    </vt:vector>
  </HeadingPairs>
  <TitlesOfParts>
    <vt:vector size="12" baseType="lpstr">
      <vt:lpstr/>
      <vt:lpstr>Información general</vt:lpstr>
      <vt:lpstr>    Antecedentes y descripción del proyecto</vt:lpstr>
      <vt:lpstr>    Alcance del proyecto</vt:lpstr>
      <vt:lpstr>    Requisitos a alto nivel</vt:lpstr>
      <vt:lpstr>    Entregas</vt:lpstr>
      <vt:lpstr>    Partes afectadas</vt:lpstr>
      <vt:lpstr>    Procesos o sistemas empresariales afectados</vt:lpstr>
      <vt:lpstr>    Exclusiones específicas del ámbito de acción</vt:lpstr>
      <vt:lpstr>    Plan de implementación</vt:lpstr>
      <vt:lpstr>    Escala de tiempo/Programación a alto nivel</vt:lpstr>
      <vt:lpstr>Aprobación y autoridad para proseguir</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WowSuchJukes</dc:creator>
  <cp:keywords/>
  <cp:lastModifiedBy>Jorge Manuel Molina Domínguez</cp:lastModifiedBy>
  <cp:revision>26</cp:revision>
  <cp:lastPrinted>2019-03-29T22:01:00Z</cp:lastPrinted>
  <dcterms:created xsi:type="dcterms:W3CDTF">2018-10-16T09:31:00Z</dcterms:created>
  <dcterms:modified xsi:type="dcterms:W3CDTF">2019-04-12T20:53:00Z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